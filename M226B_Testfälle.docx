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587D1" w14:textId="280D79DE" w:rsidR="00B902AC" w:rsidRDefault="00B902AC" w:rsidP="00DE5F0A">
      <w:pPr>
        <w:pStyle w:val="berschrift1"/>
      </w:pPr>
      <w:r>
        <w:t>Teilnehmer/</w:t>
      </w:r>
      <w:r w:rsidR="0077382A">
        <w:t>in den 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14:paraId="4ECE31A7" w14:textId="77777777">
        <w:trPr>
          <w:trHeight w:val="919"/>
        </w:trPr>
        <w:tc>
          <w:tcPr>
            <w:tcW w:w="4678" w:type="dxa"/>
            <w:gridSpan w:val="2"/>
          </w:tcPr>
          <w:p w14:paraId="011C2872" w14:textId="77777777" w:rsidR="007A5B7F" w:rsidRDefault="007A5B7F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Name:</w:t>
            </w:r>
          </w:p>
          <w:p w14:paraId="304840EE" w14:textId="1B097BC3" w:rsidR="005168FD" w:rsidRDefault="00F95346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Schlotterbeck</w:t>
            </w:r>
          </w:p>
          <w:p w14:paraId="03B8320C" w14:textId="4437412D" w:rsidR="005168FD" w:rsidRPr="00A97A53" w:rsidRDefault="00286CC2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Nuccio</w:t>
            </w:r>
          </w:p>
        </w:tc>
        <w:tc>
          <w:tcPr>
            <w:tcW w:w="4678" w:type="dxa"/>
            <w:gridSpan w:val="2"/>
          </w:tcPr>
          <w:p w14:paraId="2FDA54AE" w14:textId="77777777" w:rsidR="007A5B7F" w:rsidRDefault="007A5B7F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Vorname:</w:t>
            </w:r>
          </w:p>
          <w:p w14:paraId="65EF70F9" w14:textId="693D6B05" w:rsidR="005168FD" w:rsidRDefault="00F95346" w:rsidP="00410330">
            <w:pPr>
              <w:rPr>
                <w:sz w:val="18"/>
              </w:rPr>
            </w:pPr>
            <w:r>
              <w:rPr>
                <w:sz w:val="18"/>
              </w:rPr>
              <w:t>Roger</w:t>
            </w:r>
          </w:p>
          <w:p w14:paraId="4C64B706" w14:textId="74209210" w:rsidR="005168FD" w:rsidRPr="00A97A53" w:rsidRDefault="00286CC2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Francesco</w:t>
            </w:r>
          </w:p>
        </w:tc>
      </w:tr>
      <w:tr w:rsidR="00B902AC" w14:paraId="40ACE078" w14:textId="77777777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</w:tcPr>
          <w:p w14:paraId="5753B0A7" w14:textId="77777777" w:rsidR="00B902AC" w:rsidRPr="00A97A53" w:rsidRDefault="00B902AC" w:rsidP="00410330">
            <w:pPr>
              <w:rPr>
                <w:sz w:val="18"/>
                <w:szCs w:val="18"/>
              </w:rPr>
            </w:pPr>
          </w:p>
        </w:tc>
      </w:tr>
      <w:tr w:rsidR="00CD0832" w14:paraId="7A62086C" w14:textId="77777777">
        <w:trPr>
          <w:trHeight w:val="907"/>
        </w:trPr>
        <w:tc>
          <w:tcPr>
            <w:tcW w:w="3118" w:type="dxa"/>
          </w:tcPr>
          <w:p w14:paraId="50B77F31" w14:textId="761D989D" w:rsidR="00CD0832" w:rsidRDefault="0077382A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Abgabe</w:t>
            </w:r>
            <w:r w:rsidRPr="00A97A53">
              <w:rPr>
                <w:sz w:val="18"/>
                <w:szCs w:val="18"/>
              </w:rPr>
              <w:t>datum:</w:t>
            </w:r>
          </w:p>
          <w:p w14:paraId="432C215A" w14:textId="31EF0BC4" w:rsidR="005168FD" w:rsidRPr="00A97A53" w:rsidRDefault="00E37B01" w:rsidP="00FB3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18.01.2021</w:t>
            </w:r>
          </w:p>
        </w:tc>
        <w:tc>
          <w:tcPr>
            <w:tcW w:w="3119" w:type="dxa"/>
            <w:gridSpan w:val="2"/>
          </w:tcPr>
          <w:p w14:paraId="08CAFDF2" w14:textId="77777777" w:rsidR="00CD0832" w:rsidRDefault="00CD0832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0F0857A9" w14:textId="79CC7315" w:rsidR="005168FD" w:rsidRPr="00A97A53" w:rsidRDefault="0077382A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BI17b</w:t>
            </w:r>
          </w:p>
        </w:tc>
        <w:tc>
          <w:tcPr>
            <w:tcW w:w="3119" w:type="dxa"/>
          </w:tcPr>
          <w:p w14:paraId="48BBE25C" w14:textId="77777777" w:rsidR="00CD0832" w:rsidRDefault="00CD0832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E179954" w14:textId="6F4378DF" w:rsidR="005168FD" w:rsidRPr="00A97A53" w:rsidRDefault="00804033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Nr. 08</w:t>
            </w:r>
          </w:p>
        </w:tc>
      </w:tr>
    </w:tbl>
    <w:p w14:paraId="02E7E337" w14:textId="77777777" w:rsidR="00DE5F0A" w:rsidRDefault="00DE5F0A" w:rsidP="000A7E6B"/>
    <w:p w14:paraId="424793F6" w14:textId="77777777" w:rsidR="00DE5F0A" w:rsidRPr="00F20189" w:rsidRDefault="00DE5F0A" w:rsidP="00DE5F0A">
      <w:pPr>
        <w:pStyle w:val="berschrift1"/>
      </w:pPr>
      <w:bookmarkStart w:id="0" w:name="_Toc276541752"/>
      <w:r w:rsidRPr="00F20189">
        <w:t>Testbeschrieb</w:t>
      </w:r>
      <w:bookmarkEnd w:id="0"/>
      <w:r w:rsidRPr="00F20189">
        <w:t xml:space="preserve"> </w:t>
      </w:r>
    </w:p>
    <w:p w14:paraId="2E95E12E" w14:textId="11F473CC" w:rsidR="00AA1ADA" w:rsidRDefault="00AA1ADA" w:rsidP="00AA1ADA">
      <w:pPr>
        <w:pStyle w:val="berschrift2"/>
      </w:pPr>
      <w:bookmarkStart w:id="1" w:name="_Toc276541753"/>
      <w:r w:rsidRPr="00BE7CC6">
        <w:t>Ziel des Tests</w:t>
      </w:r>
      <w:bookmarkEnd w:id="1"/>
    </w:p>
    <w:p w14:paraId="6A0B210A" w14:textId="47FF64DC" w:rsidR="00B26D68" w:rsidRPr="00E368B9" w:rsidRDefault="00B26D68" w:rsidP="00B26D68">
      <w:pPr>
        <w:rPr>
          <w:color w:val="4F81BD" w:themeColor="accent1"/>
          <w:lang w:eastAsia="de-DE"/>
        </w:rPr>
      </w:pPr>
      <w:r w:rsidRPr="00E368B9">
        <w:rPr>
          <w:color w:val="4F81BD" w:themeColor="accent1"/>
          <w:lang w:eastAsia="de-DE"/>
        </w:rPr>
        <w:t>Die Funktionalität einzelner Szenarien sollen für Simulationsbetrieb sichergestellt werden.</w:t>
      </w:r>
    </w:p>
    <w:p w14:paraId="78442DCA" w14:textId="5E6E018F" w:rsidR="00AA1ADA" w:rsidRDefault="00AA1ADA" w:rsidP="00AA1ADA">
      <w:pPr>
        <w:pStyle w:val="berschrift2"/>
      </w:pPr>
      <w:bookmarkStart w:id="2" w:name="_Toc276541754"/>
      <w:r w:rsidRPr="00BE7CC6">
        <w:t>Art des Tests</w:t>
      </w:r>
      <w:bookmarkEnd w:id="2"/>
    </w:p>
    <w:p w14:paraId="3D3EB041" w14:textId="645DE00A" w:rsidR="00C140D4" w:rsidRPr="00C140D4" w:rsidRDefault="00C140D4" w:rsidP="00C140D4">
      <w:pPr>
        <w:rPr>
          <w:color w:val="4F81BD" w:themeColor="accent1"/>
          <w:lang w:eastAsia="de-DE"/>
        </w:rPr>
      </w:pPr>
      <w:r w:rsidRPr="00C140D4">
        <w:rPr>
          <w:color w:val="4F81BD" w:themeColor="accent1"/>
          <w:lang w:eastAsia="de-DE"/>
        </w:rPr>
        <w:t>Systemtest auf der Basis der Use-Cases der Anforderungsdefinition</w:t>
      </w:r>
      <w:r>
        <w:rPr>
          <w:color w:val="4F81BD" w:themeColor="accent1"/>
          <w:lang w:eastAsia="de-DE"/>
        </w:rPr>
        <w:t>.</w:t>
      </w:r>
    </w:p>
    <w:p w14:paraId="3B1BFAC6" w14:textId="77777777" w:rsidR="00AA1ADA" w:rsidRDefault="00AA1ADA" w:rsidP="00AA1ADA">
      <w:pPr>
        <w:pStyle w:val="berschrift2"/>
      </w:pPr>
      <w:bookmarkStart w:id="3" w:name="_Toc276541755"/>
      <w:r w:rsidRPr="00BE7CC6">
        <w:t>Verwendete Hilfsmittel</w:t>
      </w:r>
      <w:bookmarkEnd w:id="3"/>
    </w:p>
    <w:p w14:paraId="3B7061BC" w14:textId="136CB198" w:rsidR="00AA1ADA" w:rsidRPr="00927F21" w:rsidRDefault="00C46EE9" w:rsidP="00AA1ADA">
      <w:pPr>
        <w:rPr>
          <w:color w:val="4F81BD" w:themeColor="accent1"/>
          <w:lang w:eastAsia="de-DE"/>
        </w:rPr>
      </w:pPr>
      <w:r w:rsidRPr="00C46EE9">
        <w:rPr>
          <w:color w:val="4F81BD" w:themeColor="accent1"/>
          <w:lang w:eastAsia="de-DE"/>
        </w:rPr>
        <w:t>Java / Greenfoot Version 3.x</w:t>
      </w:r>
    </w:p>
    <w:p w14:paraId="61624109" w14:textId="0B355BFE" w:rsidR="00AA1ADA" w:rsidRDefault="00AA1ADA" w:rsidP="00AA1ADA">
      <w:pPr>
        <w:pStyle w:val="berschrift2"/>
      </w:pPr>
      <w:bookmarkStart w:id="4" w:name="_Toc276541757"/>
      <w:r w:rsidRPr="00BE7CC6">
        <w:t>Anforderung an das Testobjekt</w:t>
      </w:r>
      <w:bookmarkEnd w:id="4"/>
    </w:p>
    <w:p w14:paraId="1916D5E6" w14:textId="5E83E81D" w:rsidR="00EB0BB3" w:rsidRPr="00AD15D4" w:rsidRDefault="00AD15D4" w:rsidP="00EB0BB3">
      <w:pPr>
        <w:rPr>
          <w:color w:val="4F81BD" w:themeColor="accent1"/>
          <w:lang w:eastAsia="de-DE"/>
        </w:rPr>
      </w:pPr>
      <w:r w:rsidRPr="00AD15D4">
        <w:rPr>
          <w:color w:val="4F81BD" w:themeColor="accent1"/>
          <w:lang w:eastAsia="de-DE"/>
        </w:rPr>
        <w:t>Szenario «Liftsimulation V0.91» laden</w:t>
      </w:r>
    </w:p>
    <w:p w14:paraId="0DF5856B" w14:textId="77777777" w:rsidR="00AA1ADA" w:rsidRDefault="00AA1ADA" w:rsidP="00AA1ADA">
      <w:pPr>
        <w:pStyle w:val="berschrift2"/>
      </w:pPr>
      <w:bookmarkStart w:id="5" w:name="_Toc276541756"/>
      <w:r w:rsidRPr="00BE7CC6">
        <w:t>Testvorg</w:t>
      </w:r>
      <w:bookmarkEnd w:id="5"/>
      <w:r>
        <w:t>aben</w:t>
      </w:r>
    </w:p>
    <w:p w14:paraId="1F0C1D9C" w14:textId="42427954" w:rsidR="00AA1ADA" w:rsidRPr="00AD15D4" w:rsidRDefault="00EB0BB3" w:rsidP="00AD15D4">
      <w:pPr>
        <w:rPr>
          <w:color w:val="4F81BD" w:themeColor="accent1"/>
          <w:lang w:eastAsia="de-DE"/>
        </w:rPr>
      </w:pPr>
      <w:r w:rsidRPr="00AD15D4">
        <w:rPr>
          <w:color w:val="4F81BD" w:themeColor="accent1"/>
          <w:lang w:eastAsia="de-DE"/>
        </w:rPr>
        <w:t>Keine zus. Dateien / Hilfsmittel nötig</w:t>
      </w:r>
    </w:p>
    <w:p w14:paraId="2ED8A4F1" w14:textId="77777777" w:rsidR="00AA1ADA" w:rsidRDefault="00AA1ADA" w:rsidP="00AA1ADA">
      <w:pPr>
        <w:pStyle w:val="berschrift2"/>
      </w:pPr>
      <w:bookmarkStart w:id="6" w:name="_Toc276541758"/>
      <w:r w:rsidRPr="00BE7CC6">
        <w:t>Abbruchkriterien</w:t>
      </w:r>
      <w:bookmarkEnd w:id="6"/>
    </w:p>
    <w:p w14:paraId="5B713129" w14:textId="77777777" w:rsidR="00D954CE" w:rsidRDefault="00D954CE" w:rsidP="00AA1ADA">
      <w:pPr>
        <w:rPr>
          <w:color w:val="4F81BD" w:themeColor="accent1"/>
          <w:lang w:eastAsia="de-DE"/>
        </w:rPr>
      </w:pPr>
      <w:r w:rsidRPr="00D954CE">
        <w:rPr>
          <w:color w:val="4F81BD" w:themeColor="accent1"/>
          <w:lang w:eastAsia="de-DE"/>
        </w:rPr>
        <w:t>Bei Absturz oder Hänger der Simulation.</w:t>
      </w:r>
      <w:r>
        <w:rPr>
          <w:color w:val="4F81BD" w:themeColor="accent1"/>
          <w:lang w:eastAsia="de-DE"/>
        </w:rPr>
        <w:t xml:space="preserve"> </w:t>
      </w:r>
    </w:p>
    <w:p w14:paraId="71D9597A" w14:textId="0C2DD4C9" w:rsidR="00690639" w:rsidRDefault="00D954CE" w:rsidP="00AA1ADA">
      <w:pPr>
        <w:rPr>
          <w:color w:val="4F81BD" w:themeColor="accent1"/>
          <w:lang w:eastAsia="de-DE"/>
        </w:rPr>
      </w:pPr>
      <w:r>
        <w:rPr>
          <w:color w:val="4F81BD" w:themeColor="accent1"/>
          <w:lang w:eastAsia="de-DE"/>
        </w:rPr>
        <w:t xml:space="preserve">(Wird </w:t>
      </w:r>
      <w:r w:rsidR="00AA1ADA" w:rsidRPr="00927F21">
        <w:rPr>
          <w:color w:val="4F81BD" w:themeColor="accent1"/>
          <w:lang w:eastAsia="de-DE"/>
        </w:rPr>
        <w:t>Fehlermeldungen in der Konsole</w:t>
      </w:r>
      <w:r>
        <w:rPr>
          <w:color w:val="4F81BD" w:themeColor="accent1"/>
          <w:lang w:eastAsia="de-DE"/>
        </w:rPr>
        <w:t xml:space="preserve"> angezeigt)</w:t>
      </w:r>
    </w:p>
    <w:p w14:paraId="3E25A98C" w14:textId="2221AB67" w:rsidR="00690639" w:rsidRPr="00690639" w:rsidRDefault="00690639" w:rsidP="00690639">
      <w:pPr>
        <w:pStyle w:val="berschrift2"/>
        <w:rPr>
          <w:b w:val="0"/>
          <w:color w:val="4F81BD" w:themeColor="accent1"/>
        </w:rPr>
      </w:pPr>
      <w:bookmarkStart w:id="7" w:name="_Toc276541759"/>
      <w:r w:rsidRPr="00BE7CC6">
        <w:t>Weiteres</w:t>
      </w:r>
      <w:bookmarkEnd w:id="7"/>
      <w:r>
        <w:br/>
      </w:r>
      <w:r w:rsidRPr="00690639">
        <w:rPr>
          <w:b w:val="0"/>
          <w:color w:val="4F81BD" w:themeColor="accent1"/>
        </w:rPr>
        <w:t xml:space="preserve">Es werden keine nichtfunktionalen Merkmale getestet! </w:t>
      </w:r>
      <w:r w:rsidRPr="00690639">
        <w:rPr>
          <w:b w:val="0"/>
          <w:color w:val="4F81BD" w:themeColor="accent1"/>
        </w:rPr>
        <w:br/>
        <w:t>(Reaktionszeit / GUI-Aspekte / Speicherbedarf)</w:t>
      </w:r>
    </w:p>
    <w:p w14:paraId="5B1134DB" w14:textId="77777777" w:rsidR="00690639" w:rsidRDefault="00690639" w:rsidP="00AA1ADA">
      <w:pPr>
        <w:rPr>
          <w:color w:val="4F81BD" w:themeColor="accent1"/>
          <w:lang w:eastAsia="de-DE"/>
        </w:rPr>
      </w:pPr>
    </w:p>
    <w:p w14:paraId="7DA929D1" w14:textId="003CAD03" w:rsidR="007B5208" w:rsidRPr="007B5208" w:rsidRDefault="007B5208" w:rsidP="007B5208">
      <w:pPr>
        <w:pStyle w:val="Textkrper"/>
        <w:sectPr w:rsidR="007B5208" w:rsidRPr="007B5208" w:rsidSect="00B902AC">
          <w:headerReference w:type="default" r:id="rId8"/>
          <w:footerReference w:type="default" r:id="rId9"/>
          <w:pgSz w:w="11906" w:h="16838" w:code="9"/>
          <w:pgMar w:top="1985" w:right="1134" w:bottom="1985" w:left="1418" w:header="851" w:footer="567" w:gutter="0"/>
          <w:cols w:space="567"/>
        </w:sectPr>
      </w:pPr>
      <w:bookmarkStart w:id="8" w:name="_Toc441971807"/>
    </w:p>
    <w:p w14:paraId="684F4A3F" w14:textId="5DB62884" w:rsidR="00DE5F0A" w:rsidRPr="00F20189" w:rsidRDefault="00DE5F0A" w:rsidP="00DE5F0A">
      <w:pPr>
        <w:pStyle w:val="berschrift1"/>
      </w:pPr>
      <w:bookmarkStart w:id="9" w:name="_Toc276541760"/>
      <w:r w:rsidRPr="00F20189">
        <w:lastRenderedPageBreak/>
        <w:t>Testprotokoll</w:t>
      </w:r>
      <w:r>
        <w:t xml:space="preserve"> -</w:t>
      </w:r>
      <w:r w:rsidRPr="00F20189">
        <w:t xml:space="preserve"> </w:t>
      </w:r>
      <w:r>
        <w:t>Testvalidierung</w:t>
      </w:r>
      <w:r w:rsidRPr="00F20189">
        <w:t xml:space="preserve"> </w:t>
      </w:r>
      <w:bookmarkEnd w:id="8"/>
      <w:bookmarkEnd w:id="9"/>
    </w:p>
    <w:p w14:paraId="44E044A1" w14:textId="77777777" w:rsidR="00DE5F0A" w:rsidRPr="00F20189" w:rsidRDefault="00DE5F0A" w:rsidP="00DE5F0A"/>
    <w:tbl>
      <w:tblPr>
        <w:tblW w:w="8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4120"/>
      </w:tblGrid>
      <w:tr w:rsidR="00DE5F0A" w:rsidRPr="00F20189" w14:paraId="02E55BEB" w14:textId="77777777" w:rsidTr="00110EBF">
        <w:tc>
          <w:tcPr>
            <w:tcW w:w="4068" w:type="dxa"/>
          </w:tcPr>
          <w:p w14:paraId="6AB5A3FC" w14:textId="1A9D15AA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="00E81AD5"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4120" w:type="dxa"/>
          </w:tcPr>
          <w:p w14:paraId="5560F009" w14:textId="51DB0179" w:rsidR="00DE5F0A" w:rsidRPr="00F20189" w:rsidRDefault="007B5208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Space Invaders</w:t>
            </w:r>
          </w:p>
        </w:tc>
      </w:tr>
      <w:tr w:rsidR="00DE5F0A" w:rsidRPr="00F20189" w14:paraId="6F089566" w14:textId="77777777" w:rsidTr="00110EBF">
        <w:tc>
          <w:tcPr>
            <w:tcW w:w="4068" w:type="dxa"/>
          </w:tcPr>
          <w:p w14:paraId="611C316E" w14:textId="1016A6D2" w:rsidR="00DE5F0A" w:rsidRPr="00F20189" w:rsidRDefault="00DE5F0A" w:rsidP="00A96F65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 w:rsidR="00A96F65"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4120" w:type="dxa"/>
          </w:tcPr>
          <w:p w14:paraId="11A12B58" w14:textId="0269CE5B" w:rsidR="00DE5F0A" w:rsidRPr="00F20189" w:rsidRDefault="00DE5F0A" w:rsidP="00071867">
            <w:pPr>
              <w:spacing w:before="40" w:after="40"/>
              <w:rPr>
                <w:i/>
                <w:iCs/>
              </w:rPr>
            </w:pPr>
          </w:p>
        </w:tc>
      </w:tr>
      <w:tr w:rsidR="00DE5F0A" w:rsidRPr="00F20189" w14:paraId="45A4FAFF" w14:textId="77777777" w:rsidTr="00110EBF">
        <w:tc>
          <w:tcPr>
            <w:tcW w:w="4068" w:type="dxa"/>
          </w:tcPr>
          <w:p w14:paraId="3758605E" w14:textId="161791B6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 w:rsidR="001222EE">
              <w:rPr>
                <w:i/>
                <w:iCs/>
              </w:rPr>
              <w:t>(Dateien)</w:t>
            </w:r>
          </w:p>
        </w:tc>
        <w:tc>
          <w:tcPr>
            <w:tcW w:w="4120" w:type="dxa"/>
          </w:tcPr>
          <w:p w14:paraId="5475C8CB" w14:textId="5E5578FD" w:rsidR="00DE5F0A" w:rsidRPr="00F20189" w:rsidRDefault="007C6DE3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</w:tr>
      <w:tr w:rsidR="00DE5F0A" w:rsidRPr="00F20189" w14:paraId="0068778C" w14:textId="77777777" w:rsidTr="00110EBF">
        <w:tc>
          <w:tcPr>
            <w:tcW w:w="4068" w:type="dxa"/>
          </w:tcPr>
          <w:p w14:paraId="07C83736" w14:textId="79856AD2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 w:rsidR="001222EE"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4120" w:type="dxa"/>
          </w:tcPr>
          <w:p w14:paraId="26FAD920" w14:textId="281A0A6C" w:rsidR="00DE5F0A" w:rsidRPr="00F20189" w:rsidRDefault="007C6DE3" w:rsidP="005168F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Herr Kellenberger</w:t>
            </w:r>
          </w:p>
        </w:tc>
      </w:tr>
      <w:tr w:rsidR="00DE5F0A" w:rsidRPr="00F20189" w14:paraId="7B596E66" w14:textId="77777777" w:rsidTr="00765D3D">
        <w:tc>
          <w:tcPr>
            <w:tcW w:w="4068" w:type="dxa"/>
          </w:tcPr>
          <w:p w14:paraId="42BEDDF2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4120" w:type="dxa"/>
            <w:tcBorders>
              <w:bottom w:val="single" w:sz="6" w:space="0" w:color="auto"/>
            </w:tcBorders>
          </w:tcPr>
          <w:p w14:paraId="2F556D93" w14:textId="729A4D5B" w:rsidR="00DE5F0A" w:rsidRPr="00F20189" w:rsidRDefault="00063E12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Roger Schlotterbeck</w:t>
            </w:r>
            <w:r w:rsidR="005B5BED">
              <w:rPr>
                <w:i/>
                <w:iCs/>
              </w:rPr>
              <w:t>,</w:t>
            </w:r>
            <w:r w:rsidR="005B5BED">
              <w:rPr>
                <w:i/>
                <w:iCs/>
              </w:rPr>
              <w:br/>
              <w:t>Francesco De Nuccio</w:t>
            </w:r>
          </w:p>
        </w:tc>
      </w:tr>
      <w:tr w:rsidR="00DE5F0A" w:rsidRPr="00F20189" w14:paraId="466D8EC6" w14:textId="77777777" w:rsidTr="00765D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42A1" w14:textId="77777777" w:rsidR="00DE5F0A" w:rsidRPr="00F20189" w:rsidRDefault="00DE5F0A" w:rsidP="00071867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921F2D5" w14:textId="4F94FF12" w:rsidR="00DE5F0A" w:rsidRPr="00226C1D" w:rsidRDefault="00DE5F0A" w:rsidP="00071867">
            <w:pPr>
              <w:spacing w:before="40" w:after="40"/>
              <w:rPr>
                <w:color w:val="FF0000"/>
              </w:rPr>
            </w:pPr>
          </w:p>
        </w:tc>
      </w:tr>
      <w:tr w:rsidR="00DE5F0A" w:rsidRPr="00F20189" w14:paraId="5E49BFE5" w14:textId="77777777" w:rsidTr="00765D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2103" w14:textId="1247E70F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FE5D2F" w14:textId="220A3467" w:rsidR="00DE5F0A" w:rsidRPr="00226C1D" w:rsidRDefault="00DE5F0A" w:rsidP="00071867">
            <w:pPr>
              <w:spacing w:before="40" w:after="40"/>
              <w:rPr>
                <w:color w:val="FF0000"/>
              </w:rPr>
            </w:pPr>
          </w:p>
        </w:tc>
      </w:tr>
    </w:tbl>
    <w:p w14:paraId="4E539CA4" w14:textId="77777777" w:rsidR="00DE5F0A" w:rsidRPr="00F20189" w:rsidRDefault="00DE5F0A" w:rsidP="00DE5F0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A856F6" w:rsidRPr="00F20189" w14:paraId="444EB1D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42042F4A" w14:textId="28AD2F6E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bookmarkStart w:id="10" w:name="_Toc441971811"/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3596F051" w14:textId="6762C7CD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A856F6" w:rsidRPr="00B05B16" w14:paraId="56907F21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7EBB6649" w14:textId="5BBC686E" w:rsidR="00A856F6" w:rsidRPr="003C5C08" w:rsidRDefault="00A856F6" w:rsidP="00226C1D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740F75">
              <w:rPr>
                <w:b/>
                <w:bCs/>
                <w:sz w:val="20"/>
              </w:rPr>
              <w:t xml:space="preserve">Starship </w:t>
            </w:r>
            <w:r w:rsidR="00756FE2">
              <w:rPr>
                <w:b/>
                <w:bCs/>
                <w:sz w:val="20"/>
              </w:rPr>
              <w:t>Funktion</w:t>
            </w:r>
            <w:r w:rsidRPr="003C5C08">
              <w:rPr>
                <w:b/>
                <w:bCs/>
                <w:sz w:val="20"/>
              </w:rPr>
              <w:t>“:</w:t>
            </w:r>
            <w:r w:rsidR="003C5C08"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764FEDB6" w14:textId="1B4351A8" w:rsidR="00A856F6" w:rsidRPr="00383C23" w:rsidRDefault="00A4718B" w:rsidP="00226C1D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 w:rsidR="00226C1D">
              <w:rPr>
                <w:b/>
                <w:bCs/>
                <w:sz w:val="20"/>
                <w:lang w:val="en-US"/>
              </w:rPr>
              <w:t>“</w:t>
            </w:r>
            <w:r w:rsidR="003275C2" w:rsidRPr="003275C2">
              <w:rPr>
                <w:sz w:val="20"/>
              </w:rPr>
              <w:t>Starship Steuerung</w:t>
            </w:r>
            <w:r w:rsidR="00226C1D" w:rsidRPr="00383C23">
              <w:rPr>
                <w:b/>
                <w:bCs/>
                <w:sz w:val="20"/>
                <w:lang w:val="en-US"/>
              </w:rPr>
              <w:t xml:space="preserve"> </w:t>
            </w:r>
            <w:r w:rsidR="00C40362" w:rsidRPr="00383C23">
              <w:rPr>
                <w:b/>
                <w:bCs/>
                <w:sz w:val="20"/>
                <w:lang w:val="en-US"/>
              </w:rPr>
              <w:t>“</w:t>
            </w:r>
            <w:r w:rsidRPr="00383C23">
              <w:rPr>
                <w:b/>
                <w:bCs/>
                <w:sz w:val="20"/>
                <w:lang w:val="en-US"/>
              </w:rPr>
              <w:t>:</w:t>
            </w:r>
            <w:r w:rsidR="00C40362"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A856F6" w:rsidRPr="003713D4" w14:paraId="4F2C155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294069E" w14:textId="6A67BD55" w:rsidR="00226C1D" w:rsidRDefault="00A4718B" w:rsidP="009A6932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</w:t>
            </w:r>
            <w:r w:rsidR="00A351E5">
              <w:rPr>
                <w:b/>
                <w:bCs/>
                <w:sz w:val="20"/>
              </w:rPr>
              <w:t>eu</w:t>
            </w:r>
            <w:r>
              <w:rPr>
                <w:b/>
                <w:bCs/>
                <w:sz w:val="20"/>
              </w:rPr>
              <w:t>r</w:t>
            </w:r>
            <w:r w:rsidR="00A351E5">
              <w:rPr>
                <w:b/>
                <w:bCs/>
                <w:sz w:val="20"/>
              </w:rPr>
              <w:t>e</w:t>
            </w:r>
            <w:r>
              <w:rPr>
                <w:b/>
                <w:bCs/>
                <w:sz w:val="20"/>
              </w:rPr>
              <w:t>:</w:t>
            </w:r>
            <w:r w:rsidR="00C40362" w:rsidRPr="00C40362">
              <w:rPr>
                <w:bCs/>
                <w:sz w:val="20"/>
              </w:rPr>
              <w:t xml:space="preserve"> </w:t>
            </w:r>
            <w:r w:rsidR="00F471C4">
              <w:rPr>
                <w:bCs/>
                <w:sz w:val="20"/>
              </w:rPr>
              <w:t>S</w:t>
            </w:r>
            <w:r w:rsidR="00AB447C">
              <w:rPr>
                <w:bCs/>
                <w:sz w:val="20"/>
              </w:rPr>
              <w:t>pieler</w:t>
            </w:r>
            <w:r>
              <w:rPr>
                <w:b/>
                <w:bCs/>
                <w:sz w:val="20"/>
              </w:rPr>
              <w:br/>
              <w:t>Precondition</w:t>
            </w:r>
            <w:r w:rsidR="00C40362">
              <w:rPr>
                <w:b/>
                <w:bCs/>
                <w:sz w:val="20"/>
              </w:rPr>
              <w:t>:</w:t>
            </w:r>
            <w:r w:rsidR="005168FD">
              <w:rPr>
                <w:b/>
                <w:bCs/>
                <w:sz w:val="20"/>
              </w:rPr>
              <w:t xml:space="preserve"> </w:t>
            </w:r>
            <w:r w:rsidR="005A18F8" w:rsidRPr="005A18F8">
              <w:rPr>
                <w:sz w:val="20"/>
              </w:rPr>
              <w:t xml:space="preserve">Spiel </w:t>
            </w:r>
            <w:r w:rsidR="00B600DB" w:rsidRPr="005A18F8">
              <w:rPr>
                <w:sz w:val="20"/>
              </w:rPr>
              <w:t>gestartet</w:t>
            </w:r>
          </w:p>
          <w:p w14:paraId="7E1E089A" w14:textId="511C9B81" w:rsidR="00D53286" w:rsidRPr="00226C1D" w:rsidRDefault="00C40362" w:rsidP="009A6932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427B20">
              <w:rPr>
                <w:bCs/>
                <w:sz w:val="20"/>
              </w:rPr>
              <w:t>Reaktion durch Tasten</w:t>
            </w:r>
            <w:r w:rsidR="00B600DB">
              <w:rPr>
                <w:bCs/>
                <w:sz w:val="20"/>
              </w:rPr>
              <w:t>druck, Wird in der World angezeigt.</w:t>
            </w:r>
          </w:p>
        </w:tc>
        <w:tc>
          <w:tcPr>
            <w:tcW w:w="3934" w:type="pct"/>
            <w:gridSpan w:val="4"/>
          </w:tcPr>
          <w:p w14:paraId="613CFCD2" w14:textId="664D9735" w:rsidR="00A856F6" w:rsidRPr="003713D4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>Trace</w:t>
            </w:r>
            <w:r w:rsidR="00F43206">
              <w:rPr>
                <w:b/>
                <w:bCs/>
                <w:sz w:val="20"/>
              </w:rPr>
              <w:t xml:space="preserve"> 01</w:t>
            </w:r>
            <w:r w:rsidRPr="003713D4">
              <w:rPr>
                <w:b/>
                <w:bCs/>
                <w:sz w:val="20"/>
              </w:rPr>
              <w:t>:</w:t>
            </w:r>
            <w:r w:rsidR="008C187F">
              <w:rPr>
                <w:b/>
                <w:bCs/>
                <w:sz w:val="20"/>
              </w:rPr>
              <w:t xml:space="preserve"> </w:t>
            </w:r>
            <w:r w:rsidR="008C187F" w:rsidRPr="008C187F">
              <w:rPr>
                <w:sz w:val="20"/>
              </w:rPr>
              <w:t>Steuerung ohne Fehlermeldung</w:t>
            </w:r>
            <w:r w:rsidRPr="003713D4">
              <w:rPr>
                <w:bCs/>
                <w:sz w:val="20"/>
              </w:rPr>
              <w:t xml:space="preserve"> </w:t>
            </w:r>
            <w:r w:rsidR="00C06AF3" w:rsidRPr="003713D4">
              <w:rPr>
                <w:b/>
                <w:bCs/>
                <w:sz w:val="20"/>
              </w:rPr>
              <w:br/>
            </w:r>
          </w:p>
        </w:tc>
      </w:tr>
      <w:tr w:rsidR="007E1ABF" w:rsidRPr="007E1ABF" w14:paraId="486687E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E0DB5CA" w14:textId="77777777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F03F940" w14:textId="09876835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 w:rsidR="00765D3D"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67DD142" w14:textId="3F5D4D54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="00E67C56"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53D1B5FB" w14:textId="4CF3522C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="00A04E1D"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F3F3254" w14:textId="1D45E9B8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="00A04E1D"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67A99AF" w14:textId="2F2181AF" w:rsidR="005F76E4" w:rsidRPr="007E1ABF" w:rsidRDefault="005168FD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66C18B8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078344F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E7B858E" w14:textId="486CDB49" w:rsidR="005F76E4" w:rsidRPr="007E1ABF" w:rsidRDefault="005B6EE6" w:rsidP="007747C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Bewegung Rechts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3BF5DAC" w14:textId="27ABAE2A" w:rsidR="005F76E4" w:rsidRPr="007E1ABF" w:rsidRDefault="00CE592A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D Taste drücken = </w:t>
            </w:r>
          </w:p>
        </w:tc>
        <w:tc>
          <w:tcPr>
            <w:tcW w:w="1167" w:type="pct"/>
          </w:tcPr>
          <w:p w14:paraId="7F795517" w14:textId="00455854" w:rsidR="005F76E4" w:rsidRPr="007E1ABF" w:rsidRDefault="00F56236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Rechts Bewegen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CC249BD" w14:textId="20B764A3" w:rsidR="005F76E4" w:rsidRPr="007E1ABF" w:rsidRDefault="00CC5D84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Das </w:t>
            </w:r>
            <w:proofErr w:type="spellStart"/>
            <w:r>
              <w:rPr>
                <w:bCs/>
                <w:sz w:val="20"/>
              </w:rPr>
              <w:t>Starship</w:t>
            </w:r>
            <w:proofErr w:type="spellEnd"/>
            <w:r>
              <w:rPr>
                <w:bCs/>
                <w:sz w:val="20"/>
              </w:rPr>
              <w:t xml:space="preserve"> bewegt sich nach rechts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493D78F" w14:textId="3034A26D" w:rsidR="005F76E4" w:rsidRPr="007E1ABF" w:rsidRDefault="00CC5D84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CC5D84" w:rsidRPr="007E1ABF" w14:paraId="30ADD44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A136AC7" w14:textId="77777777" w:rsidR="00CC5D84" w:rsidRPr="007E1ABF" w:rsidRDefault="00CC5D84" w:rsidP="00CC5D84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1BADBB8" w14:textId="3FFE963D" w:rsidR="00CC5D84" w:rsidRPr="007E1ABF" w:rsidRDefault="00CC5D84" w:rsidP="00CC5D84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Bewegung Links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210D1BE" w14:textId="3C956463" w:rsidR="00CC5D84" w:rsidRPr="007E1ABF" w:rsidRDefault="00CC5D84" w:rsidP="00CC5D8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A Taste drücken = </w:t>
            </w:r>
          </w:p>
        </w:tc>
        <w:tc>
          <w:tcPr>
            <w:tcW w:w="1167" w:type="pct"/>
          </w:tcPr>
          <w:p w14:paraId="1A4B348D" w14:textId="4A38FA96" w:rsidR="00CC5D84" w:rsidRPr="007E1ABF" w:rsidRDefault="00CC5D84" w:rsidP="00CC5D8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Links Bewegen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22BC67C" w14:textId="645F5E57" w:rsidR="00CC5D84" w:rsidRPr="007E1ABF" w:rsidRDefault="00CC5D84" w:rsidP="00CC5D8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Das </w:t>
            </w:r>
            <w:proofErr w:type="spellStart"/>
            <w:r>
              <w:rPr>
                <w:bCs/>
                <w:sz w:val="20"/>
              </w:rPr>
              <w:t>Starship</w:t>
            </w:r>
            <w:proofErr w:type="spellEnd"/>
            <w:r>
              <w:rPr>
                <w:bCs/>
                <w:sz w:val="20"/>
              </w:rPr>
              <w:t xml:space="preserve"> bewegt sich nach </w:t>
            </w:r>
            <w:r>
              <w:rPr>
                <w:bCs/>
                <w:sz w:val="20"/>
              </w:rPr>
              <w:t>links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46A64E6" w14:textId="288EBD46" w:rsidR="00CC5D84" w:rsidRPr="007E1ABF" w:rsidRDefault="00CC5D84" w:rsidP="00CC5D8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CC5D84" w:rsidRPr="007E1ABF" w14:paraId="552283B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7B6547C" w14:textId="7579D5FF" w:rsidR="00CC5D84" w:rsidRPr="007E1ABF" w:rsidRDefault="00CC5D84" w:rsidP="00CC5D84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8D3C99A" w14:textId="48CCBEF8" w:rsidR="00CC5D84" w:rsidRPr="007E1ABF" w:rsidRDefault="00CC5D84" w:rsidP="00CC5D8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Schuss abfeuern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FE9E764" w14:textId="063823D2" w:rsidR="00CC5D84" w:rsidRPr="007E1ABF" w:rsidRDefault="00CC5D84" w:rsidP="00CC5D8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Space drücken = </w:t>
            </w:r>
          </w:p>
        </w:tc>
        <w:tc>
          <w:tcPr>
            <w:tcW w:w="1167" w:type="pct"/>
          </w:tcPr>
          <w:p w14:paraId="4B5EEE59" w14:textId="17AD6BAC" w:rsidR="00CC5D84" w:rsidRPr="007E1ABF" w:rsidRDefault="00CC5D84" w:rsidP="00CC5D8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Schuss abfeuern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13EAB250" w14:textId="0B09CF71" w:rsidR="00CC5D84" w:rsidRPr="007E1ABF" w:rsidRDefault="00CC5D84" w:rsidP="00CC5D8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Das </w:t>
            </w:r>
            <w:proofErr w:type="spellStart"/>
            <w:r>
              <w:rPr>
                <w:bCs/>
                <w:sz w:val="20"/>
              </w:rPr>
              <w:t>Ship</w:t>
            </w:r>
            <w:proofErr w:type="spellEnd"/>
            <w:r>
              <w:rPr>
                <w:bCs/>
                <w:sz w:val="20"/>
              </w:rPr>
              <w:t xml:space="preserve"> schiesst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DC762B5" w14:textId="379C4981" w:rsidR="00CC5D84" w:rsidRPr="007E1ABF" w:rsidRDefault="00CC5D84" w:rsidP="00CC5D8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CC5D84" w:rsidRPr="007E1ABF" w14:paraId="3C79D9C0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7DEEAE31" w14:textId="29A37231" w:rsidR="00CC5D84" w:rsidRPr="007E1ABF" w:rsidRDefault="00CC5D84" w:rsidP="00CC5D8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89D8922" w14:textId="36E60245" w:rsidR="00CC5D84" w:rsidRPr="007E1ABF" w:rsidRDefault="00CC5D84" w:rsidP="00CC5D8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Getroffen werden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EA2B697" w14:textId="424CCEFC" w:rsidR="00CC5D84" w:rsidRPr="007E1ABF" w:rsidRDefault="00CC5D84" w:rsidP="00CC5D8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Getroffen von Gegner </w:t>
            </w:r>
          </w:p>
        </w:tc>
        <w:tc>
          <w:tcPr>
            <w:tcW w:w="1167" w:type="pct"/>
          </w:tcPr>
          <w:p w14:paraId="2343A582" w14:textId="3A5E19DF" w:rsidR="00CC5D84" w:rsidRPr="007E1ABF" w:rsidRDefault="00CC5D84" w:rsidP="00CC5D8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Leben abgezogen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5314038" w14:textId="702E5384" w:rsidR="00CC5D84" w:rsidRPr="007E1ABF" w:rsidRDefault="00CC5D84" w:rsidP="00CC5D8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Leben wurde abgezogen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D7995EE" w14:textId="06E1B3D6" w:rsidR="00CC5D84" w:rsidRPr="007E1ABF" w:rsidRDefault="00CC5D84" w:rsidP="00CC5D8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CC5D84" w:rsidRPr="007E1ABF" w14:paraId="0F5AC5A3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47E909F" w14:textId="285CC34D" w:rsidR="00CC5D84" w:rsidRDefault="00CC5D84" w:rsidP="00CC5D8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67F08C5" w14:textId="7D22587E" w:rsidR="00CC5D84" w:rsidRPr="007E1ABF" w:rsidRDefault="00CC5D84" w:rsidP="00CC5D8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-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2801B5A" w14:textId="22707D2A" w:rsidR="00CC5D84" w:rsidRPr="007E1ABF" w:rsidRDefault="00CC5D84" w:rsidP="00CC5D8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-</w:t>
            </w:r>
          </w:p>
        </w:tc>
        <w:tc>
          <w:tcPr>
            <w:tcW w:w="1167" w:type="pct"/>
          </w:tcPr>
          <w:p w14:paraId="27A5FE80" w14:textId="507E894D" w:rsidR="00CC5D84" w:rsidRPr="007E1ABF" w:rsidRDefault="00CC5D84" w:rsidP="00CC5D8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-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6212DD2" w14:textId="21662F08" w:rsidR="00CC5D84" w:rsidRPr="007E1ABF" w:rsidRDefault="00CC5D84" w:rsidP="00CC5D8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-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61E7A967" w14:textId="77777777" w:rsidR="00CC5D84" w:rsidRPr="007E1ABF" w:rsidRDefault="00CC5D84" w:rsidP="00CC5D84">
            <w:pPr>
              <w:spacing w:before="40" w:after="40"/>
              <w:rPr>
                <w:bCs/>
                <w:sz w:val="20"/>
              </w:rPr>
            </w:pPr>
          </w:p>
        </w:tc>
      </w:tr>
      <w:tr w:rsidR="00CC5D84" w:rsidRPr="00F20189" w14:paraId="7785687E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AEC80C7" w14:textId="196B525F" w:rsidR="00CC5D84" w:rsidRPr="003C5C08" w:rsidRDefault="00CC5D84" w:rsidP="00CC5D84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Jeweilige Aktion durchgeführt</w:t>
            </w:r>
            <w:r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2E15059F" w14:textId="1DB2DDFF" w:rsidR="00CC5D84" w:rsidRPr="003C5C08" w:rsidRDefault="00CC5D84" w:rsidP="00CC5D84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Jeweilige Aktion durchgeführt</w:t>
            </w:r>
          </w:p>
        </w:tc>
      </w:tr>
    </w:tbl>
    <w:p w14:paraId="3378F24A" w14:textId="54C7AD22" w:rsidR="005168FD" w:rsidRDefault="005168FD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766"/>
        <w:gridCol w:w="3401"/>
        <w:gridCol w:w="3401"/>
        <w:gridCol w:w="3820"/>
        <w:gridCol w:w="569"/>
      </w:tblGrid>
      <w:tr w:rsidR="007E1ABF" w:rsidRPr="00F20189" w14:paraId="2554B1D9" w14:textId="77777777" w:rsidTr="00A6704A">
        <w:tc>
          <w:tcPr>
            <w:tcW w:w="1127" w:type="pct"/>
            <w:gridSpan w:val="2"/>
            <w:shd w:val="clear" w:color="auto" w:fill="D6E3BC" w:themeFill="accent3" w:themeFillTint="66"/>
          </w:tcPr>
          <w:p w14:paraId="34B8E03A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873" w:type="pct"/>
            <w:gridSpan w:val="4"/>
          </w:tcPr>
          <w:p w14:paraId="337EDF99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7C36CD33" w14:textId="77777777" w:rsidTr="00A6704A">
        <w:tc>
          <w:tcPr>
            <w:tcW w:w="1127" w:type="pct"/>
            <w:gridSpan w:val="2"/>
            <w:shd w:val="clear" w:color="auto" w:fill="D6E3BC" w:themeFill="accent3" w:themeFillTint="66"/>
          </w:tcPr>
          <w:p w14:paraId="3D378D53" w14:textId="418D237E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756FE2">
              <w:rPr>
                <w:b/>
                <w:bCs/>
                <w:sz w:val="20"/>
              </w:rPr>
              <w:t>Invaders Funktion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873" w:type="pct"/>
            <w:gridSpan w:val="4"/>
          </w:tcPr>
          <w:p w14:paraId="17358B89" w14:textId="5E977B27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756FE2" w:rsidRPr="00756FE2">
              <w:rPr>
                <w:sz w:val="20"/>
                <w:lang w:val="en-US"/>
              </w:rPr>
              <w:t>Invader</w:t>
            </w:r>
            <w:r w:rsidR="00756FE2">
              <w:rPr>
                <w:sz w:val="20"/>
                <w:lang w:val="en-US"/>
              </w:rPr>
              <w:t>s</w:t>
            </w:r>
            <w:r w:rsidR="00756FE2" w:rsidRPr="00756FE2">
              <w:rPr>
                <w:sz w:val="20"/>
                <w:lang w:val="en-US"/>
              </w:rPr>
              <w:t xml:space="preserve"> Funktion</w:t>
            </w:r>
            <w:r w:rsidRPr="00383C23">
              <w:rPr>
                <w:b/>
                <w:bCs/>
                <w:sz w:val="20"/>
                <w:lang w:val="en-US"/>
              </w:rPr>
              <w:t xml:space="preserve"> “: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7E1ABF" w:rsidRPr="003713D4" w14:paraId="588CF787" w14:textId="77777777" w:rsidTr="00A6704A">
        <w:tc>
          <w:tcPr>
            <w:tcW w:w="1127" w:type="pct"/>
            <w:gridSpan w:val="2"/>
            <w:shd w:val="clear" w:color="auto" w:fill="D6E3BC" w:themeFill="accent3" w:themeFillTint="66"/>
          </w:tcPr>
          <w:p w14:paraId="5D6B13D6" w14:textId="3C78EB3F" w:rsid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</w:t>
            </w:r>
            <w:r w:rsidR="00A351E5">
              <w:rPr>
                <w:b/>
                <w:bCs/>
                <w:sz w:val="20"/>
              </w:rPr>
              <w:t>eu</w:t>
            </w:r>
            <w:r>
              <w:rPr>
                <w:b/>
                <w:bCs/>
                <w:sz w:val="20"/>
              </w:rPr>
              <w:t>r</w:t>
            </w:r>
            <w:r w:rsidR="00A351E5">
              <w:rPr>
                <w:b/>
                <w:bCs/>
                <w:sz w:val="20"/>
              </w:rPr>
              <w:t>e</w:t>
            </w:r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="00756FE2">
              <w:rPr>
                <w:bCs/>
                <w:sz w:val="20"/>
              </w:rPr>
              <w:t>Invaders</w:t>
            </w:r>
            <w:r>
              <w:rPr>
                <w:b/>
                <w:bCs/>
                <w:sz w:val="20"/>
              </w:rPr>
              <w:br/>
              <w:t xml:space="preserve">Precondition: </w:t>
            </w:r>
            <w:r w:rsidR="00756FE2" w:rsidRPr="00756FE2">
              <w:rPr>
                <w:sz w:val="20"/>
              </w:rPr>
              <w:t xml:space="preserve">Spiel </w:t>
            </w:r>
            <w:r w:rsidR="00B73CF1" w:rsidRPr="00756FE2">
              <w:rPr>
                <w:sz w:val="20"/>
              </w:rPr>
              <w:t>gestartet</w:t>
            </w:r>
          </w:p>
          <w:p w14:paraId="6FE4F1C0" w14:textId="287CFFA3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B73CF1">
              <w:rPr>
                <w:bCs/>
                <w:sz w:val="20"/>
              </w:rPr>
              <w:t>Automatische Bewegung der Invaders</w:t>
            </w:r>
          </w:p>
        </w:tc>
        <w:tc>
          <w:tcPr>
            <w:tcW w:w="3873" w:type="pct"/>
            <w:gridSpan w:val="4"/>
          </w:tcPr>
          <w:p w14:paraId="3D1B3A00" w14:textId="4BC05161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>Trace</w:t>
            </w:r>
            <w:r w:rsidR="00AB447C">
              <w:rPr>
                <w:b/>
                <w:bCs/>
                <w:sz w:val="20"/>
              </w:rPr>
              <w:t xml:space="preserve"> 0</w:t>
            </w:r>
            <w:r w:rsidR="00F64881">
              <w:rPr>
                <w:b/>
                <w:bCs/>
                <w:sz w:val="20"/>
              </w:rPr>
              <w:t>2</w:t>
            </w:r>
            <w:r w:rsidRPr="003713D4">
              <w:rPr>
                <w:b/>
                <w:bCs/>
                <w:sz w:val="20"/>
              </w:rPr>
              <w:t>:</w:t>
            </w:r>
            <w:r w:rsidR="00B73CF1">
              <w:rPr>
                <w:b/>
                <w:bCs/>
                <w:sz w:val="20"/>
              </w:rPr>
              <w:t xml:space="preserve"> </w:t>
            </w:r>
            <w:r w:rsidR="00B73CF1">
              <w:rPr>
                <w:sz w:val="20"/>
              </w:rPr>
              <w:t>Bewegung</w:t>
            </w:r>
            <w:r w:rsidR="00B73CF1" w:rsidRPr="00B73CF1">
              <w:rPr>
                <w:sz w:val="20"/>
              </w:rPr>
              <w:t xml:space="preserve"> ohne Fehlermeldung</w:t>
            </w:r>
            <w:r w:rsidRPr="00B73CF1">
              <w:rPr>
                <w:sz w:val="20"/>
              </w:rPr>
              <w:t xml:space="preserve"> </w:t>
            </w:r>
            <w:r w:rsidRPr="00B73CF1">
              <w:rPr>
                <w:sz w:val="20"/>
              </w:rPr>
              <w:br/>
            </w:r>
          </w:p>
        </w:tc>
      </w:tr>
      <w:tr w:rsidR="00765D3D" w:rsidRPr="007E1ABF" w14:paraId="32543F0C" w14:textId="77777777" w:rsidTr="00A6704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300D49B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957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1E8FAA0" w14:textId="6ABF9DA3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77" w:type="pct"/>
            <w:tcBorders>
              <w:left w:val="single" w:sz="4" w:space="0" w:color="auto"/>
            </w:tcBorders>
          </w:tcPr>
          <w:p w14:paraId="21E3AE6F" w14:textId="4C2A242C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77" w:type="pct"/>
          </w:tcPr>
          <w:p w14:paraId="36A797CA" w14:textId="19004916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22" w:type="pct"/>
            <w:shd w:val="clear" w:color="auto" w:fill="D9D9D9" w:themeFill="background1" w:themeFillShade="D9"/>
          </w:tcPr>
          <w:p w14:paraId="5676F474" w14:textId="2064E48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7" w:type="pct"/>
            <w:shd w:val="clear" w:color="auto" w:fill="D9D9D9" w:themeFill="background1" w:themeFillShade="D9"/>
          </w:tcPr>
          <w:p w14:paraId="2C8CD857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5DDED9E6" w14:textId="77777777" w:rsidTr="00A6704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5038719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957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362BED2" w14:textId="4BAA7164" w:rsidR="007E1ABF" w:rsidRPr="007E1ABF" w:rsidRDefault="0016518E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Bewegungs</w:t>
            </w:r>
            <w:r w:rsidR="00BE0425">
              <w:rPr>
                <w:bCs/>
                <w:sz w:val="20"/>
              </w:rPr>
              <w:t xml:space="preserve">zyklus </w:t>
            </w:r>
            <w:r w:rsidR="00207C9F">
              <w:rPr>
                <w:bCs/>
                <w:sz w:val="20"/>
              </w:rPr>
              <w:t>Horiz</w:t>
            </w:r>
            <w:r w:rsidR="003E0D1B">
              <w:rPr>
                <w:bCs/>
                <w:sz w:val="20"/>
              </w:rPr>
              <w:t>ontal</w:t>
            </w:r>
          </w:p>
        </w:tc>
        <w:tc>
          <w:tcPr>
            <w:tcW w:w="1177" w:type="pct"/>
            <w:tcBorders>
              <w:left w:val="single" w:sz="4" w:space="0" w:color="auto"/>
            </w:tcBorders>
          </w:tcPr>
          <w:p w14:paraId="0E3F57FB" w14:textId="772662A6" w:rsidR="007E1ABF" w:rsidRPr="007E1ABF" w:rsidRDefault="008A65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Sobald </w:t>
            </w:r>
            <w:r w:rsidR="00A6704A">
              <w:rPr>
                <w:bCs/>
                <w:sz w:val="20"/>
              </w:rPr>
              <w:t>Invaders</w:t>
            </w:r>
            <w:r>
              <w:rPr>
                <w:bCs/>
                <w:sz w:val="20"/>
              </w:rPr>
              <w:t xml:space="preserve"> nach unten bewegt</w:t>
            </w:r>
          </w:p>
        </w:tc>
        <w:tc>
          <w:tcPr>
            <w:tcW w:w="1177" w:type="pct"/>
          </w:tcPr>
          <w:p w14:paraId="2F1EFBEC" w14:textId="5B7DE1B0" w:rsidR="007E1ABF" w:rsidRPr="007E1ABF" w:rsidRDefault="00FB220C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Invaders</w:t>
            </w:r>
            <w:r w:rsidR="00DA0458">
              <w:rPr>
                <w:bCs/>
                <w:sz w:val="20"/>
              </w:rPr>
              <w:t xml:space="preserve"> </w:t>
            </w:r>
            <w:r w:rsidR="00A62730">
              <w:rPr>
                <w:bCs/>
                <w:sz w:val="20"/>
              </w:rPr>
              <w:t>bewegt</w:t>
            </w:r>
            <w:r w:rsidR="00DA0458">
              <w:rPr>
                <w:bCs/>
                <w:sz w:val="20"/>
              </w:rPr>
              <w:t xml:space="preserve"> sich Schrittweise nach links</w:t>
            </w:r>
          </w:p>
        </w:tc>
        <w:tc>
          <w:tcPr>
            <w:tcW w:w="1322" w:type="pct"/>
            <w:shd w:val="clear" w:color="auto" w:fill="D9D9D9" w:themeFill="background1" w:themeFillShade="D9"/>
          </w:tcPr>
          <w:p w14:paraId="52B34800" w14:textId="2C0EB129" w:rsidR="007E1ABF" w:rsidRPr="007E1ABF" w:rsidRDefault="00CF6149" w:rsidP="00B90267">
            <w:pPr>
              <w:spacing w:before="40" w:after="40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Spaceinvaders</w:t>
            </w:r>
            <w:proofErr w:type="spellEnd"/>
            <w:r>
              <w:rPr>
                <w:bCs/>
                <w:sz w:val="20"/>
              </w:rPr>
              <w:t xml:space="preserve"> bewegen sich nach links</w:t>
            </w:r>
          </w:p>
        </w:tc>
        <w:tc>
          <w:tcPr>
            <w:tcW w:w="197" w:type="pct"/>
            <w:shd w:val="clear" w:color="auto" w:fill="D9D9D9" w:themeFill="background1" w:themeFillShade="D9"/>
          </w:tcPr>
          <w:p w14:paraId="42DE1BD7" w14:textId="744B2E87" w:rsidR="007E1ABF" w:rsidRPr="007E1ABF" w:rsidRDefault="00CF6149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7E1ABF" w:rsidRPr="007E1ABF" w14:paraId="7FE1D07B" w14:textId="77777777" w:rsidTr="00A6704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95A41BE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957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698F329" w14:textId="68AF106F" w:rsidR="007E1ABF" w:rsidRPr="007E1ABF" w:rsidRDefault="003E0D1B" w:rsidP="00B90267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bCs/>
                <w:sz w:val="20"/>
              </w:rPr>
              <w:t>Bewegungszyklus Vertikal</w:t>
            </w:r>
          </w:p>
        </w:tc>
        <w:tc>
          <w:tcPr>
            <w:tcW w:w="1177" w:type="pct"/>
            <w:tcBorders>
              <w:left w:val="single" w:sz="4" w:space="0" w:color="auto"/>
            </w:tcBorders>
          </w:tcPr>
          <w:p w14:paraId="54B53D44" w14:textId="56941ECC" w:rsidR="007E1ABF" w:rsidRPr="007E1ABF" w:rsidRDefault="00C47D63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Rechter We</w:t>
            </w:r>
            <w:r w:rsidR="00204903">
              <w:rPr>
                <w:bCs/>
                <w:sz w:val="20"/>
              </w:rPr>
              <w:t>lt</w:t>
            </w:r>
            <w:r>
              <w:rPr>
                <w:bCs/>
                <w:sz w:val="20"/>
              </w:rPr>
              <w:t>rand berührt</w:t>
            </w:r>
          </w:p>
        </w:tc>
        <w:tc>
          <w:tcPr>
            <w:tcW w:w="1177" w:type="pct"/>
          </w:tcPr>
          <w:p w14:paraId="47FC3D95" w14:textId="4D164485" w:rsidR="007E1ABF" w:rsidRPr="007E1ABF" w:rsidRDefault="00204903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Alle </w:t>
            </w:r>
            <w:r w:rsidR="00FB220C">
              <w:rPr>
                <w:bCs/>
                <w:sz w:val="20"/>
              </w:rPr>
              <w:t>Invaders</w:t>
            </w:r>
            <w:r>
              <w:rPr>
                <w:bCs/>
                <w:sz w:val="20"/>
              </w:rPr>
              <w:t xml:space="preserve"> bewegen ein Feld nach unten</w:t>
            </w:r>
          </w:p>
        </w:tc>
        <w:tc>
          <w:tcPr>
            <w:tcW w:w="1322" w:type="pct"/>
            <w:shd w:val="clear" w:color="auto" w:fill="D9D9D9" w:themeFill="background1" w:themeFillShade="D9"/>
          </w:tcPr>
          <w:p w14:paraId="32D35BD7" w14:textId="718696AF" w:rsidR="007E1ABF" w:rsidRPr="007E1ABF" w:rsidRDefault="00CF6149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Bei </w:t>
            </w:r>
            <w:proofErr w:type="spellStart"/>
            <w:r>
              <w:rPr>
                <w:bCs/>
                <w:sz w:val="20"/>
              </w:rPr>
              <w:t>Weltrand</w:t>
            </w:r>
            <w:proofErr w:type="spellEnd"/>
            <w:r>
              <w:rPr>
                <w:bCs/>
                <w:sz w:val="20"/>
              </w:rPr>
              <w:t xml:space="preserve"> bewegen sie sich nach unten</w:t>
            </w:r>
          </w:p>
        </w:tc>
        <w:tc>
          <w:tcPr>
            <w:tcW w:w="197" w:type="pct"/>
            <w:shd w:val="clear" w:color="auto" w:fill="D9D9D9" w:themeFill="background1" w:themeFillShade="D9"/>
          </w:tcPr>
          <w:p w14:paraId="7177115B" w14:textId="325E9515" w:rsidR="007E1ABF" w:rsidRPr="007E1ABF" w:rsidRDefault="00CF6149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7E1ABF" w:rsidRPr="007E1ABF" w14:paraId="77D8C42E" w14:textId="77777777" w:rsidTr="00A6704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5080BC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957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70B885F7" w14:textId="1CF3DAC2" w:rsidR="007E1ABF" w:rsidRPr="007E1ABF" w:rsidRDefault="00F01432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Schüsse abfeuern</w:t>
            </w:r>
          </w:p>
        </w:tc>
        <w:tc>
          <w:tcPr>
            <w:tcW w:w="1177" w:type="pct"/>
            <w:tcBorders>
              <w:left w:val="single" w:sz="4" w:space="0" w:color="auto"/>
            </w:tcBorders>
          </w:tcPr>
          <w:p w14:paraId="71F8492B" w14:textId="0643EFCB" w:rsidR="007E1ABF" w:rsidRPr="007E1ABF" w:rsidRDefault="00CE7D9C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Zufällige Zeit abgelaufen</w:t>
            </w:r>
          </w:p>
        </w:tc>
        <w:tc>
          <w:tcPr>
            <w:tcW w:w="1177" w:type="pct"/>
          </w:tcPr>
          <w:p w14:paraId="5D1BDAF3" w14:textId="1B6BDDE7" w:rsidR="007E1ABF" w:rsidRPr="007E1ABF" w:rsidRDefault="00BC036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1 Schuss wird von zufälligem </w:t>
            </w:r>
            <w:r w:rsidR="00FB220C">
              <w:rPr>
                <w:bCs/>
                <w:sz w:val="20"/>
              </w:rPr>
              <w:br/>
              <w:t>Invader</w:t>
            </w:r>
            <w:r>
              <w:rPr>
                <w:bCs/>
                <w:sz w:val="20"/>
              </w:rPr>
              <w:t xml:space="preserve"> abgeschossen </w:t>
            </w:r>
          </w:p>
        </w:tc>
        <w:tc>
          <w:tcPr>
            <w:tcW w:w="1322" w:type="pct"/>
            <w:shd w:val="clear" w:color="auto" w:fill="D9D9D9" w:themeFill="background1" w:themeFillShade="D9"/>
          </w:tcPr>
          <w:p w14:paraId="10AB7E83" w14:textId="206D5450" w:rsidR="007E1ABF" w:rsidRPr="007E1ABF" w:rsidRDefault="00CF6149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Schüsse kommen zufällig von beliebigen </w:t>
            </w:r>
            <w:proofErr w:type="spellStart"/>
            <w:r>
              <w:rPr>
                <w:bCs/>
                <w:sz w:val="20"/>
              </w:rPr>
              <w:t>Invaders</w:t>
            </w:r>
            <w:proofErr w:type="spellEnd"/>
          </w:p>
        </w:tc>
        <w:tc>
          <w:tcPr>
            <w:tcW w:w="197" w:type="pct"/>
            <w:shd w:val="clear" w:color="auto" w:fill="D9D9D9" w:themeFill="background1" w:themeFillShade="D9"/>
          </w:tcPr>
          <w:p w14:paraId="1E212017" w14:textId="75BE27AE" w:rsidR="007E1ABF" w:rsidRPr="007E1ABF" w:rsidRDefault="00CF6149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7E1ABF" w:rsidRPr="007E1ABF" w14:paraId="27EC4692" w14:textId="77777777" w:rsidTr="00A6704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1EB10E5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957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1F40885" w14:textId="60FD892D" w:rsidR="007E1ABF" w:rsidRPr="007E1ABF" w:rsidRDefault="005C0E9C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Getroffen werden</w:t>
            </w:r>
          </w:p>
        </w:tc>
        <w:tc>
          <w:tcPr>
            <w:tcW w:w="1177" w:type="pct"/>
            <w:tcBorders>
              <w:left w:val="single" w:sz="4" w:space="0" w:color="auto"/>
            </w:tcBorders>
          </w:tcPr>
          <w:p w14:paraId="49F79C4D" w14:textId="66C257DF" w:rsidR="007E1ABF" w:rsidRPr="007E1ABF" w:rsidRDefault="005C0E9C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Getroffen von Spieler</w:t>
            </w:r>
          </w:p>
        </w:tc>
        <w:tc>
          <w:tcPr>
            <w:tcW w:w="1177" w:type="pct"/>
          </w:tcPr>
          <w:p w14:paraId="3B34027A" w14:textId="62866B3B" w:rsidR="007E1ABF" w:rsidRPr="007E1ABF" w:rsidRDefault="00FB220C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Invader</w:t>
            </w:r>
            <w:r w:rsidR="00381FA4">
              <w:rPr>
                <w:bCs/>
                <w:sz w:val="20"/>
              </w:rPr>
              <w:t xml:space="preserve"> wird </w:t>
            </w:r>
            <w:r w:rsidR="00DE73CA">
              <w:rPr>
                <w:bCs/>
                <w:sz w:val="20"/>
              </w:rPr>
              <w:t>zerstört</w:t>
            </w:r>
          </w:p>
        </w:tc>
        <w:tc>
          <w:tcPr>
            <w:tcW w:w="1322" w:type="pct"/>
            <w:shd w:val="clear" w:color="auto" w:fill="D9D9D9" w:themeFill="background1" w:themeFillShade="D9"/>
          </w:tcPr>
          <w:p w14:paraId="554FC741" w14:textId="428343C9" w:rsidR="007E1ABF" w:rsidRPr="007E1ABF" w:rsidRDefault="00CF6149" w:rsidP="00B90267">
            <w:pPr>
              <w:spacing w:before="40" w:after="40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Invader</w:t>
            </w:r>
            <w:proofErr w:type="spellEnd"/>
            <w:r>
              <w:rPr>
                <w:bCs/>
                <w:sz w:val="20"/>
              </w:rPr>
              <w:t xml:space="preserve"> ist verschwunden</w:t>
            </w:r>
          </w:p>
        </w:tc>
        <w:tc>
          <w:tcPr>
            <w:tcW w:w="197" w:type="pct"/>
            <w:shd w:val="clear" w:color="auto" w:fill="D9D9D9" w:themeFill="background1" w:themeFillShade="D9"/>
          </w:tcPr>
          <w:p w14:paraId="709BE6A5" w14:textId="769388D8" w:rsidR="007E1ABF" w:rsidRPr="007E1ABF" w:rsidRDefault="00CF6149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7E1ABF" w:rsidRPr="007E1ABF" w14:paraId="57F5D45D" w14:textId="77777777" w:rsidTr="00A6704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E5C27FB" w14:textId="77777777" w:rsid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957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07692F7" w14:textId="7984723D" w:rsidR="007E1ABF" w:rsidRPr="007E1ABF" w:rsidRDefault="005C0E9C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-</w:t>
            </w:r>
          </w:p>
        </w:tc>
        <w:tc>
          <w:tcPr>
            <w:tcW w:w="1177" w:type="pct"/>
            <w:tcBorders>
              <w:left w:val="single" w:sz="4" w:space="0" w:color="auto"/>
            </w:tcBorders>
          </w:tcPr>
          <w:p w14:paraId="7FF0CBD8" w14:textId="79196C34" w:rsidR="007E1ABF" w:rsidRPr="007E1ABF" w:rsidRDefault="009555A2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-</w:t>
            </w:r>
          </w:p>
        </w:tc>
        <w:tc>
          <w:tcPr>
            <w:tcW w:w="1177" w:type="pct"/>
          </w:tcPr>
          <w:p w14:paraId="53C90D90" w14:textId="5F58F914" w:rsidR="007E1ABF" w:rsidRPr="007E1ABF" w:rsidRDefault="009555A2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-</w:t>
            </w:r>
          </w:p>
        </w:tc>
        <w:tc>
          <w:tcPr>
            <w:tcW w:w="1322" w:type="pct"/>
            <w:shd w:val="clear" w:color="auto" w:fill="D9D9D9" w:themeFill="background1" w:themeFillShade="D9"/>
          </w:tcPr>
          <w:p w14:paraId="631A1CF6" w14:textId="73586D92" w:rsidR="007E1ABF" w:rsidRPr="007E1ABF" w:rsidRDefault="009555A2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-</w:t>
            </w:r>
          </w:p>
        </w:tc>
        <w:tc>
          <w:tcPr>
            <w:tcW w:w="197" w:type="pct"/>
            <w:shd w:val="clear" w:color="auto" w:fill="D9D9D9" w:themeFill="background1" w:themeFillShade="D9"/>
          </w:tcPr>
          <w:p w14:paraId="7BD5E66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F20189" w14:paraId="4CC7B6B9" w14:textId="77777777" w:rsidTr="00A6704A">
        <w:tc>
          <w:tcPr>
            <w:tcW w:w="1127" w:type="pct"/>
            <w:gridSpan w:val="2"/>
            <w:shd w:val="clear" w:color="auto" w:fill="D6E3BC" w:themeFill="accent3" w:themeFillTint="66"/>
          </w:tcPr>
          <w:p w14:paraId="0CE0DBDD" w14:textId="596EDC3A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6617F9">
              <w:rPr>
                <w:bCs/>
                <w:sz w:val="20"/>
              </w:rPr>
              <w:t xml:space="preserve">Jeweilige Aktion </w:t>
            </w:r>
            <w:r w:rsidR="00F64881">
              <w:rPr>
                <w:bCs/>
                <w:sz w:val="20"/>
              </w:rPr>
              <w:t>durchgeführt</w:t>
            </w:r>
          </w:p>
        </w:tc>
        <w:tc>
          <w:tcPr>
            <w:tcW w:w="3873" w:type="pct"/>
            <w:gridSpan w:val="4"/>
          </w:tcPr>
          <w:p w14:paraId="295F6C3A" w14:textId="71FB44DE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AB447C">
              <w:rPr>
                <w:bCs/>
                <w:sz w:val="20"/>
              </w:rPr>
              <w:t>Jeweilige Aktion durchgeführt</w:t>
            </w:r>
          </w:p>
        </w:tc>
      </w:tr>
    </w:tbl>
    <w:p w14:paraId="24B9C641" w14:textId="5A940317" w:rsidR="00AB447C" w:rsidRDefault="00AB447C" w:rsidP="007E1ABF">
      <w:pPr>
        <w:spacing w:before="0" w:after="0"/>
      </w:pPr>
    </w:p>
    <w:p w14:paraId="7B4780B7" w14:textId="77777777" w:rsidR="00AB447C" w:rsidRDefault="00AB447C">
      <w:pPr>
        <w:spacing w:before="0" w:after="0"/>
      </w:pPr>
      <w:r>
        <w:br w:type="page"/>
      </w:r>
    </w:p>
    <w:p w14:paraId="139F1FCF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7E1ABF" w:rsidRPr="00F20189" w14:paraId="1A74A09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6808382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2B41E82C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41152064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740F0E9" w14:textId="77777777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>
              <w:rPr>
                <w:b/>
                <w:bCs/>
                <w:sz w:val="20"/>
              </w:rPr>
              <w:t>__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6166D563" w14:textId="77777777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>
              <w:rPr>
                <w:b/>
                <w:bCs/>
                <w:sz w:val="20"/>
              </w:rPr>
              <w:t>__</w:t>
            </w:r>
            <w:r w:rsidRPr="00383C23">
              <w:rPr>
                <w:b/>
                <w:bCs/>
                <w:sz w:val="20"/>
                <w:lang w:val="en-US"/>
              </w:rPr>
              <w:t xml:space="preserve"> “: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7E1ABF" w:rsidRPr="003713D4" w14:paraId="6FB8E5A0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288659B" w14:textId="06F817C5" w:rsidR="007E1ABF" w:rsidRDefault="00A351E5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Akteure</w:t>
            </w:r>
            <w:r w:rsidR="007E1ABF">
              <w:rPr>
                <w:b/>
                <w:bCs/>
                <w:sz w:val="20"/>
              </w:rPr>
              <w:t>:</w:t>
            </w:r>
            <w:r w:rsidR="007E1ABF" w:rsidRPr="00C40362">
              <w:rPr>
                <w:bCs/>
                <w:sz w:val="20"/>
              </w:rPr>
              <w:t xml:space="preserve"> </w:t>
            </w:r>
            <w:r w:rsidR="007E1ABF">
              <w:rPr>
                <w:b/>
                <w:bCs/>
                <w:sz w:val="20"/>
              </w:rPr>
              <w:br/>
              <w:t xml:space="preserve">Precondition: </w:t>
            </w:r>
          </w:p>
          <w:p w14:paraId="25AEDDE0" w14:textId="77777777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4082A9CD" w14:textId="515640FF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F64881">
              <w:rPr>
                <w:b/>
                <w:bCs/>
                <w:sz w:val="20"/>
              </w:rPr>
              <w:t>03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6EC742E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34E2842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86B2CA5" w14:textId="275CC1BD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29C600E" w14:textId="6574082D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141DAFB6" w14:textId="27C994D0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1EA9C8D" w14:textId="7BAF6520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3084B958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290072F1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D5F75C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235707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72848B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3F7B6DC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7D2E4F9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4B042D2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04C14170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1465CB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360D304" w14:textId="77777777" w:rsidR="007E1ABF" w:rsidRPr="007E1ABF" w:rsidRDefault="007E1ABF" w:rsidP="00B90267">
            <w:pPr>
              <w:tabs>
                <w:tab w:val="left" w:pos="535"/>
              </w:tabs>
              <w:rPr>
                <w:sz w:val="20"/>
              </w:rPr>
            </w:pPr>
            <w:r w:rsidRPr="007E1ABF">
              <w:rPr>
                <w:sz w:val="20"/>
              </w:rPr>
              <w:tab/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48C332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5193D5F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2F84E476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83D5A6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2587F687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4F8256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EBEBCDA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65FBD08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11E39A79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 xml:space="preserve"> 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3A9E122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072EB2A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1B3443A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C094E5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C0E58E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0D74BFD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52EFE6CE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58764EEA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DBE5E4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12766B72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F153B49" w14:textId="77777777" w:rsid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C90278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1492EE0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5F98102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67AFAA2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591EECFC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F20189" w14:paraId="13C2D367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404BD78" w14:textId="31BAAB78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  <w:r w:rsidR="00AB447C">
              <w:rPr>
                <w:bCs/>
                <w:sz w:val="20"/>
              </w:rPr>
              <w:t>Jeweilige Aktion durchgeführt</w:t>
            </w:r>
          </w:p>
        </w:tc>
        <w:tc>
          <w:tcPr>
            <w:tcW w:w="3934" w:type="pct"/>
            <w:gridSpan w:val="4"/>
          </w:tcPr>
          <w:p w14:paraId="24E58242" w14:textId="6150EB67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AB447C">
              <w:rPr>
                <w:bCs/>
                <w:sz w:val="20"/>
              </w:rPr>
              <w:t>Jeweilige Aktion durchgeführt</w:t>
            </w:r>
          </w:p>
        </w:tc>
      </w:tr>
    </w:tbl>
    <w:p w14:paraId="3434DD73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7E1ABF" w:rsidRPr="00F20189" w14:paraId="197CDA26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B20661B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54FA1823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0BBE5855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5C998B4" w14:textId="77777777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>
              <w:rPr>
                <w:b/>
                <w:bCs/>
                <w:sz w:val="20"/>
              </w:rPr>
              <w:t>__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01F41460" w14:textId="77777777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>
              <w:rPr>
                <w:b/>
                <w:bCs/>
                <w:sz w:val="20"/>
              </w:rPr>
              <w:t>__</w:t>
            </w:r>
            <w:r w:rsidRPr="00383C23">
              <w:rPr>
                <w:b/>
                <w:bCs/>
                <w:sz w:val="20"/>
                <w:lang w:val="en-US"/>
              </w:rPr>
              <w:t xml:space="preserve"> “: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7E1ABF" w:rsidRPr="003713D4" w14:paraId="33081C65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04F63DD" w14:textId="0A552804" w:rsidR="007E1ABF" w:rsidRDefault="00A351E5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Akteure</w:t>
            </w:r>
            <w:r w:rsidR="007E1ABF">
              <w:rPr>
                <w:b/>
                <w:bCs/>
                <w:sz w:val="20"/>
              </w:rPr>
              <w:t>:</w:t>
            </w:r>
            <w:r w:rsidR="007E1ABF" w:rsidRPr="00C40362">
              <w:rPr>
                <w:bCs/>
                <w:sz w:val="20"/>
              </w:rPr>
              <w:t xml:space="preserve"> </w:t>
            </w:r>
            <w:r w:rsidR="007E1ABF">
              <w:rPr>
                <w:b/>
                <w:bCs/>
                <w:sz w:val="20"/>
              </w:rPr>
              <w:br/>
              <w:t xml:space="preserve">Precondition: </w:t>
            </w:r>
          </w:p>
          <w:p w14:paraId="20B6DB7C" w14:textId="77777777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220EF635" w14:textId="77777777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>
              <w:rPr>
                <w:b/>
                <w:bCs/>
                <w:sz w:val="20"/>
              </w:rPr>
              <w:t>__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7C188A4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936154F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ADC6C41" w14:textId="609593EC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531AEAA" w14:textId="2418BB7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1E067A50" w14:textId="49CD3BD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98F1EA2" w14:textId="548466D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02972950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1CF33472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47E743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23CE3B5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4F8510C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054A1F5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07A1084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7C6493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055136F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92FCA1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7969860F" w14:textId="77777777" w:rsidR="007E1ABF" w:rsidRPr="007E1ABF" w:rsidRDefault="007E1ABF" w:rsidP="00B90267">
            <w:pPr>
              <w:tabs>
                <w:tab w:val="left" w:pos="535"/>
              </w:tabs>
              <w:rPr>
                <w:sz w:val="20"/>
              </w:rPr>
            </w:pPr>
            <w:r w:rsidRPr="007E1ABF">
              <w:rPr>
                <w:sz w:val="20"/>
              </w:rPr>
              <w:tab/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048F13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695BEB3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065B2A9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27ECB7C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1DAAB9E0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7B5FF7E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C1737E0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1C7619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38F6E5AC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 xml:space="preserve"> 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2D5C3D5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0DC6C61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0C33668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9A9857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771FDD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B234818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03917C4A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7F59E5D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36D45E5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7500A2E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AF2053E" w14:textId="77777777" w:rsid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1BFE315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977620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53F7EE92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69883CF0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2A96C49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F20189" w14:paraId="7697651C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47768A4" w14:textId="7863B794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  <w:r w:rsidR="00AB447C">
              <w:rPr>
                <w:bCs/>
                <w:sz w:val="20"/>
              </w:rPr>
              <w:t>Jeweilige Aktion durchgeführt</w:t>
            </w:r>
          </w:p>
        </w:tc>
        <w:tc>
          <w:tcPr>
            <w:tcW w:w="3934" w:type="pct"/>
            <w:gridSpan w:val="4"/>
          </w:tcPr>
          <w:p w14:paraId="63F62FDF" w14:textId="2486932A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AB447C">
              <w:rPr>
                <w:bCs/>
                <w:sz w:val="20"/>
              </w:rPr>
              <w:t>Jeweilige Aktion durchgeführt</w:t>
            </w:r>
          </w:p>
        </w:tc>
      </w:tr>
    </w:tbl>
    <w:p w14:paraId="290EE0FA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7E1ABF" w:rsidRPr="00F20189" w14:paraId="31F70FE1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AD9AFC3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lastRenderedPageBreak/>
              <w:t>Use-Case</w:t>
            </w:r>
          </w:p>
        </w:tc>
        <w:tc>
          <w:tcPr>
            <w:tcW w:w="3934" w:type="pct"/>
            <w:gridSpan w:val="4"/>
          </w:tcPr>
          <w:p w14:paraId="4C38969E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4DB37AA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E28F477" w14:textId="77777777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>
              <w:rPr>
                <w:b/>
                <w:bCs/>
                <w:sz w:val="20"/>
              </w:rPr>
              <w:t>__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34376F3E" w14:textId="77777777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>
              <w:rPr>
                <w:b/>
                <w:bCs/>
                <w:sz w:val="20"/>
              </w:rPr>
              <w:t>__</w:t>
            </w:r>
            <w:r w:rsidRPr="00383C23">
              <w:rPr>
                <w:b/>
                <w:bCs/>
                <w:sz w:val="20"/>
                <w:lang w:val="en-US"/>
              </w:rPr>
              <w:t xml:space="preserve"> “: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7E1ABF" w:rsidRPr="003713D4" w14:paraId="3AA710BB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797576C3" w14:textId="39C31661" w:rsidR="007E1ABF" w:rsidRDefault="00A351E5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Akteure</w:t>
            </w:r>
            <w:r w:rsidR="007E1ABF">
              <w:rPr>
                <w:b/>
                <w:bCs/>
                <w:sz w:val="20"/>
              </w:rPr>
              <w:t>:</w:t>
            </w:r>
            <w:r w:rsidR="007E1ABF" w:rsidRPr="00C40362">
              <w:rPr>
                <w:bCs/>
                <w:sz w:val="20"/>
              </w:rPr>
              <w:t xml:space="preserve"> </w:t>
            </w:r>
            <w:r w:rsidR="007E1ABF">
              <w:rPr>
                <w:b/>
                <w:bCs/>
                <w:sz w:val="20"/>
              </w:rPr>
              <w:br/>
              <w:t xml:space="preserve">Precondition: </w:t>
            </w:r>
          </w:p>
          <w:p w14:paraId="2A5A2116" w14:textId="77777777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5EB40169" w14:textId="77777777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>
              <w:rPr>
                <w:b/>
                <w:bCs/>
                <w:sz w:val="20"/>
              </w:rPr>
              <w:t>__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6FEFEA6B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639ABE1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D839753" w14:textId="6E8219F2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C513B06" w14:textId="0EB8FB43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73520FEC" w14:textId="3B4A7A18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E39BA29" w14:textId="6FA1FE7B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7A7803F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62E81C3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200FCA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AEAC27A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B33BAA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0A8C8DE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4D2DC7A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050B2C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23BE03A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7D905228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4ACCE5B" w14:textId="77777777" w:rsidR="007E1ABF" w:rsidRPr="007E1ABF" w:rsidRDefault="007E1ABF" w:rsidP="00B90267">
            <w:pPr>
              <w:tabs>
                <w:tab w:val="left" w:pos="535"/>
              </w:tabs>
              <w:rPr>
                <w:sz w:val="20"/>
              </w:rPr>
            </w:pPr>
            <w:r w:rsidRPr="007E1ABF">
              <w:rPr>
                <w:sz w:val="20"/>
              </w:rPr>
              <w:tab/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4753C6C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709BBA06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213C5A4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235F8D5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610B1B3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B9E9DE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F1C229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56726B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3144EEA2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 xml:space="preserve"> 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3C83808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BE5FC4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4192C2A1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21FB90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60A86F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CE9169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051378D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570EAFFC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69822A0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4897D7C3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64178E6" w14:textId="77777777" w:rsid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8C7E44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78E2228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22C13D9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6A6564D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EDB27E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F20189" w14:paraId="4F87FD9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43D28D0" w14:textId="59C88966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AB447C">
              <w:rPr>
                <w:bCs/>
                <w:sz w:val="20"/>
              </w:rPr>
              <w:t>Jeweilige Aktion durchgeführt</w:t>
            </w:r>
            <w:r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3953664A" w14:textId="7D4BF168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AB447C">
              <w:rPr>
                <w:bCs/>
                <w:sz w:val="20"/>
              </w:rPr>
              <w:t>Jeweilige Aktion durchgeführt</w:t>
            </w:r>
          </w:p>
        </w:tc>
      </w:tr>
    </w:tbl>
    <w:p w14:paraId="0FEE4737" w14:textId="77777777" w:rsidR="00A856F6" w:rsidRPr="00F20189" w:rsidRDefault="00A856F6" w:rsidP="00DE5F0A"/>
    <w:p w14:paraId="37958A1B" w14:textId="77777777" w:rsidR="00C40362" w:rsidRDefault="00C40362">
      <w:pPr>
        <w:spacing w:before="0" w:after="0"/>
        <w:sectPr w:rsidR="00C40362" w:rsidSect="00110EBF">
          <w:pgSz w:w="16838" w:h="11906" w:orient="landscape" w:code="9"/>
          <w:pgMar w:top="1418" w:right="1245" w:bottom="1134" w:left="1134" w:header="851" w:footer="567" w:gutter="0"/>
          <w:cols w:space="567"/>
          <w:docGrid w:linePitch="326"/>
        </w:sectPr>
      </w:pPr>
      <w:bookmarkStart w:id="11" w:name="_Toc276541766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F41E5F" w14:paraId="413B5460" w14:textId="77777777" w:rsidTr="004E46D1"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bookmarkEnd w:id="10"/>
          <w:bookmarkEnd w:id="11"/>
          <w:p w14:paraId="58293179" w14:textId="77777777" w:rsidR="00B943E8" w:rsidRDefault="00B943E8" w:rsidP="004E46D1">
            <w:pPr>
              <w:rPr>
                <w:b/>
                <w:bCs/>
              </w:rPr>
            </w:pPr>
            <w:r w:rsidRPr="00F41E5F">
              <w:rPr>
                <w:b/>
                <w:bCs/>
              </w:rPr>
              <w:lastRenderedPageBreak/>
              <w:t>Review</w:t>
            </w:r>
            <w:r>
              <w:rPr>
                <w:b/>
                <w:bCs/>
              </w:rPr>
              <w:t xml:space="preserve"> </w:t>
            </w:r>
            <w:r w:rsidRPr="000620BF">
              <w:rPr>
                <w:rStyle w:val="Fett"/>
              </w:rPr>
              <w:t>des Testbeschriebs durch den Tester</w:t>
            </w:r>
            <w:r w:rsidRPr="000620BF">
              <w:t xml:space="preserve">: </w:t>
            </w:r>
          </w:p>
          <w:p w14:paraId="3F5BD65C" w14:textId="77777777" w:rsidR="00B943E8" w:rsidRPr="00F41E5F" w:rsidRDefault="00B943E8" w:rsidP="004E46D1">
            <w:r w:rsidRPr="00F41E5F">
              <w:rPr>
                <w:bCs/>
                <w:i/>
                <w:iCs/>
                <w:color w:val="7030A0"/>
              </w:rPr>
              <w:t>(</w:t>
            </w:r>
            <w:r w:rsidRPr="00F41E5F">
              <w:rPr>
                <w:i/>
                <w:iCs/>
                <w:color w:val="7030A0"/>
              </w:rPr>
              <w:t xml:space="preserve">Tester beurteilt </w:t>
            </w:r>
            <w:r>
              <w:rPr>
                <w:i/>
                <w:iCs/>
                <w:color w:val="7030A0"/>
              </w:rPr>
              <w:t xml:space="preserve">Testbeschrieb nach erfolgter Ausführung. </w:t>
            </w:r>
            <w:r>
              <w:rPr>
                <w:i/>
                <w:iCs/>
                <w:color w:val="7030A0"/>
              </w:rPr>
              <w:br/>
              <w:t xml:space="preserve">Fehler in der Beschreibung? </w:t>
            </w:r>
            <w:r>
              <w:rPr>
                <w:i/>
                <w:iCs/>
                <w:color w:val="7030A0"/>
              </w:rPr>
              <w:br/>
              <w:t>Fehler im Protokoll?)</w:t>
            </w:r>
            <w:r>
              <w:rPr>
                <w:i/>
                <w:iCs/>
                <w:color w:val="7030A0"/>
              </w:rPr>
              <w:br/>
            </w:r>
          </w:p>
        </w:tc>
      </w:tr>
    </w:tbl>
    <w:p w14:paraId="1C20AF42" w14:textId="77777777" w:rsidR="00B943E8" w:rsidRDefault="00B943E8" w:rsidP="00B943E8"/>
    <w:p w14:paraId="2CF03C49" w14:textId="77777777" w:rsidR="00B943E8" w:rsidRPr="00F20189" w:rsidRDefault="00B943E8" w:rsidP="00B943E8">
      <w:pPr>
        <w:pStyle w:val="berschrift1"/>
      </w:pPr>
      <w:bookmarkStart w:id="12" w:name="_Toc441971812"/>
      <w:bookmarkStart w:id="13" w:name="_Toc276541767"/>
      <w:proofErr w:type="spellStart"/>
      <w:r w:rsidRPr="00F20189">
        <w:t>Sign</w:t>
      </w:r>
      <w:proofErr w:type="spellEnd"/>
      <w:r w:rsidRPr="00F20189">
        <w:t>-Off</w:t>
      </w:r>
      <w:bookmarkEnd w:id="12"/>
      <w:bookmarkEnd w:id="13"/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F20189" w14:paraId="74CAA620" w14:textId="77777777" w:rsidTr="004E46D1">
        <w:tc>
          <w:tcPr>
            <w:tcW w:w="9597" w:type="dxa"/>
            <w:shd w:val="clear" w:color="auto" w:fill="D9D9D9" w:themeFill="background1" w:themeFillShade="D9"/>
          </w:tcPr>
          <w:p w14:paraId="17459709" w14:textId="77777777" w:rsidR="00B943E8" w:rsidRPr="00F20189" w:rsidRDefault="00B943E8" w:rsidP="004E46D1">
            <w:pPr>
              <w:rPr>
                <w:b/>
                <w:bCs/>
              </w:rPr>
            </w:pPr>
            <w:r>
              <w:rPr>
                <w:b/>
                <w:bCs/>
              </w:rPr>
              <w:t>Mängelliste:</w:t>
            </w:r>
          </w:p>
          <w:p w14:paraId="63BFF7EE" w14:textId="77777777" w:rsidR="00B943E8" w:rsidRPr="00344B69" w:rsidRDefault="00B943E8" w:rsidP="004E46D1">
            <w:pPr>
              <w:rPr>
                <w:color w:val="7030A0"/>
              </w:rPr>
            </w:pPr>
            <w:r w:rsidRPr="00344B69">
              <w:rPr>
                <w:bCs/>
                <w:i/>
                <w:iCs/>
                <w:color w:val="7030A0"/>
              </w:rPr>
              <w:t>(</w:t>
            </w:r>
            <w:r>
              <w:rPr>
                <w:i/>
                <w:iCs/>
                <w:color w:val="7030A0"/>
              </w:rPr>
              <w:t>Alle nicht mit OK markierten Testfälle hier auflisten und etwaige Beobachtungen und/oder Bemerkungen notieren, damit der Entwickler Anhaltspunkte zur Verbesserung erhält</w:t>
            </w:r>
            <w:r w:rsidRPr="00344B69">
              <w:rPr>
                <w:i/>
                <w:iCs/>
                <w:color w:val="7030A0"/>
              </w:rPr>
              <w:t>.)</w:t>
            </w:r>
          </w:p>
          <w:p w14:paraId="56974020" w14:textId="2DFAE732" w:rsidR="00B943E8" w:rsidRPr="00427405" w:rsidRDefault="00450A7A" w:rsidP="004E46D1">
            <w:pPr>
              <w:numPr>
                <w:ilvl w:val="0"/>
                <w:numId w:val="20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0" w:after="0"/>
              <w:ind w:left="720"/>
            </w:pPr>
            <w:r>
              <w:t>Test-Case _ Trace _</w:t>
            </w:r>
            <w:r w:rsidR="00B943E8" w:rsidRPr="00427405">
              <w:t>:</w:t>
            </w:r>
          </w:p>
          <w:p w14:paraId="0383DD3A" w14:textId="77777777" w:rsidR="00B943E8" w:rsidRPr="00E81AD5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</w:tc>
      </w:tr>
      <w:tr w:rsidR="00B943E8" w:rsidRPr="00F20189" w14:paraId="56D7A1CD" w14:textId="77777777" w:rsidTr="004E46D1">
        <w:trPr>
          <w:trHeight w:val="347"/>
        </w:trPr>
        <w:tc>
          <w:tcPr>
            <w:tcW w:w="9597" w:type="dxa"/>
            <w:shd w:val="clear" w:color="auto" w:fill="D9D9D9" w:themeFill="background1" w:themeFillShade="D9"/>
          </w:tcPr>
          <w:p w14:paraId="1D541256" w14:textId="77777777" w:rsidR="00B943E8" w:rsidRPr="00F20189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14:paraId="3D5038B2" w14:textId="77777777" w:rsidR="00B943E8" w:rsidRPr="00F20189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499BDB22" w14:textId="753BCCBF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</w:t>
            </w:r>
            <w:r w:rsidR="00CF6149">
              <w:rPr>
                <w:color w:val="008000"/>
                <w:sz w:val="28"/>
                <w:szCs w:val="28"/>
              </w:rPr>
              <w:t>x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erfolgreich</w:t>
            </w:r>
            <w:r w:rsidRPr="00F20189">
              <w:t xml:space="preserve"> abgenommen.</w:t>
            </w:r>
          </w:p>
          <w:p w14:paraId="7B32725A" w14:textId="77777777" w:rsidR="00B943E8" w:rsidRPr="00F20189" w:rsidRDefault="00B943E8" w:rsidP="004E46D1"/>
          <w:p w14:paraId="5959E014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eingeschränkt abgenommen (Mängel siehe oben). </w:t>
            </w:r>
            <w:r>
              <w:br/>
            </w:r>
            <w:r>
              <w:tab/>
            </w:r>
            <w:r w:rsidRPr="00F20189">
              <w:t>Der Tes</w:t>
            </w:r>
            <w:r>
              <w:t xml:space="preserve">t wird </w:t>
            </w:r>
            <w:r w:rsidRPr="006A36ED">
              <w:rPr>
                <w:b/>
              </w:rPr>
              <w:t>trotzdem als erfolgreich</w:t>
            </w:r>
            <w:r>
              <w:t xml:space="preserve"> </w:t>
            </w:r>
            <w:r w:rsidRPr="00F20189">
              <w:t>abgenommen erklärt.</w:t>
            </w:r>
          </w:p>
          <w:p w14:paraId="67F642FE" w14:textId="77777777" w:rsidR="00B943E8" w:rsidRPr="00F20189" w:rsidRDefault="00B943E8" w:rsidP="004E46D1"/>
          <w:p w14:paraId="6D750168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nicht</w:t>
            </w:r>
            <w:r w:rsidRPr="00F20189">
              <w:t xml:space="preserve"> abgenommen (aufgetretene Mängel siehe oben)</w:t>
            </w:r>
          </w:p>
          <w:p w14:paraId="3CC3EBA4" w14:textId="77777777" w:rsidR="00B943E8" w:rsidRPr="00F20189" w:rsidRDefault="00B943E8" w:rsidP="004E46D1"/>
          <w:p w14:paraId="4333CBF8" w14:textId="77777777" w:rsidR="00B943E8" w:rsidRPr="00F20189" w:rsidRDefault="00B943E8" w:rsidP="004E46D1">
            <w:r w:rsidRPr="00F20189">
              <w:t xml:space="preserve">Bis zum </w:t>
            </w:r>
            <w:r>
              <w:t>angegebenen</w:t>
            </w:r>
            <w:r w:rsidRPr="00F20189">
              <w:t xml:space="preserve"> Zeitpunkt werden alle oben beschriebenen Mängel beseitigt.</w:t>
            </w:r>
          </w:p>
          <w:p w14:paraId="3524B752" w14:textId="77777777" w:rsidR="00B943E8" w:rsidRPr="00966727" w:rsidRDefault="00B943E8" w:rsidP="004E46D1">
            <w:pPr>
              <w:rPr>
                <w:color w:val="008000"/>
              </w:rPr>
            </w:pPr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rPr>
                <w:color w:val="008000"/>
              </w:rPr>
              <w:tab/>
            </w:r>
            <w:r w:rsidRPr="00A7073C">
              <w:t xml:space="preserve">Datum: </w:t>
            </w:r>
          </w:p>
          <w:p w14:paraId="5C99908A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0A4AF07A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07C336A1" w14:textId="0D31935F" w:rsidR="00B943E8" w:rsidRPr="00C70401" w:rsidRDefault="00B943E8" w:rsidP="004E46D1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67136DC4" w14:textId="0A26384B" w:rsidR="00B943E8" w:rsidRDefault="00B943E8" w:rsidP="004E46D1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 w:rsidR="00CF6149"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Pr="00A7073C">
              <w:rPr>
                <w:b/>
                <w:bCs/>
                <w:color w:val="008000"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Tester</w:t>
            </w:r>
            <w:r w:rsidRPr="00F20189">
              <w:rPr>
                <w:i/>
                <w:iCs/>
              </w:rPr>
              <w:t>)</w:t>
            </w:r>
            <w:r w:rsidRPr="00F20189">
              <w:rPr>
                <w:b/>
                <w:bCs/>
              </w:rPr>
              <w:t>)</w:t>
            </w:r>
          </w:p>
          <w:p w14:paraId="10660DD1" w14:textId="7E431CA2" w:rsidR="00CF6149" w:rsidRPr="00E81AD5" w:rsidRDefault="00CF6149" w:rsidP="00CF6149">
            <w:pPr>
              <w:tabs>
                <w:tab w:val="left" w:pos="6072"/>
              </w:tabs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 w:rsidRPr="00CF6149">
              <w:rPr>
                <w:rFonts w:ascii="Algerian" w:hAnsi="Algerian"/>
                <w:i/>
                <w:iCs/>
              </w:rPr>
              <w:t>J. Isler</w:t>
            </w:r>
            <w:r>
              <w:rPr>
                <w:i/>
                <w:iCs/>
              </w:rPr>
              <w:t xml:space="preserve"> 26.01.2021</w:t>
            </w:r>
          </w:p>
          <w:p w14:paraId="6F66E9A4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5A1E38EE" w14:textId="41EF5D35" w:rsidR="00B943E8" w:rsidRDefault="00B943E8" w:rsidP="004E46D1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Pr="00A7073C">
              <w:rPr>
                <w:b/>
                <w:bCs/>
                <w:color w:val="008000"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>
              <w:rPr>
                <w:i/>
                <w:iCs/>
              </w:rPr>
              <w:t xml:space="preserve"> Autor</w:t>
            </w:r>
            <w:r w:rsidRPr="00F20189">
              <w:rPr>
                <w:i/>
                <w:iCs/>
              </w:rPr>
              <w:t>)</w:t>
            </w:r>
          </w:p>
          <w:p w14:paraId="16D78EDA" w14:textId="668FF771" w:rsidR="00C70401" w:rsidRDefault="00C70401" w:rsidP="004E46D1">
            <w:pPr>
              <w:rPr>
                <w:i/>
                <w:iCs/>
              </w:rPr>
            </w:pPr>
          </w:p>
          <w:p w14:paraId="547AE225" w14:textId="77777777" w:rsidR="00B943E8" w:rsidRPr="00F20189" w:rsidRDefault="00B943E8" w:rsidP="004E46D1">
            <w:pPr>
              <w:spacing w:before="40" w:after="40"/>
              <w:rPr>
                <w:b/>
                <w:bCs/>
              </w:rPr>
            </w:pPr>
          </w:p>
          <w:p w14:paraId="7ECED09B" w14:textId="77777777" w:rsidR="0065141A" w:rsidRDefault="00B943E8" w:rsidP="004E46D1">
            <w:pPr>
              <w:rPr>
                <w:b/>
                <w:bCs/>
              </w:rPr>
            </w:pPr>
            <w:r w:rsidRPr="00A7073C">
              <w:rPr>
                <w:b/>
                <w:bCs/>
              </w:rPr>
              <w:t>Validierung</w:t>
            </w:r>
            <w:r w:rsidRPr="00F20189">
              <w:rPr>
                <w:b/>
                <w:bCs/>
              </w:rPr>
              <w:tab/>
            </w:r>
          </w:p>
          <w:p w14:paraId="09427D90" w14:textId="20C27144" w:rsidR="00B943E8" w:rsidRPr="00F20189" w:rsidRDefault="0065141A" w:rsidP="004E46D1">
            <w:r>
              <w:rPr>
                <w:b/>
                <w:bCs/>
                <w:color w:val="008000"/>
              </w:rPr>
              <w:tab/>
            </w:r>
            <w:r>
              <w:rPr>
                <w:b/>
                <w:bCs/>
                <w:color w:val="008000"/>
              </w:rPr>
              <w:tab/>
            </w:r>
            <w:r w:rsidR="00B943E8" w:rsidRPr="00A7073C">
              <w:rPr>
                <w:b/>
                <w:bCs/>
                <w:color w:val="008000"/>
              </w:rPr>
              <w:t>Ja ()</w:t>
            </w:r>
            <w:r w:rsidR="00B943E8" w:rsidRPr="00A7073C">
              <w:rPr>
                <w:b/>
                <w:bCs/>
                <w:color w:val="008000"/>
              </w:rPr>
              <w:tab/>
            </w:r>
            <w:r w:rsidR="00B943E8" w:rsidRPr="00A7073C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="00B943E8" w:rsidRPr="00A7073C">
              <w:rPr>
                <w:b/>
                <w:bCs/>
                <w:color w:val="008000"/>
              </w:rPr>
              <w:t>( )</w:t>
            </w:r>
            <w:proofErr w:type="gramEnd"/>
            <w:r w:rsidR="00B943E8" w:rsidRPr="00F20189">
              <w:rPr>
                <w:b/>
                <w:bCs/>
              </w:rPr>
              <w:tab/>
            </w:r>
            <w:r w:rsidR="00B943E8" w:rsidRPr="00F20189">
              <w:rPr>
                <w:b/>
                <w:bCs/>
              </w:rPr>
              <w:tab/>
              <w:t>Unterschrift (Datum, Name</w:t>
            </w:r>
            <w:r w:rsidR="00B943E8">
              <w:rPr>
                <w:b/>
                <w:bCs/>
              </w:rPr>
              <w:t xml:space="preserve"> </w:t>
            </w:r>
            <w:r w:rsidR="00B943E8" w:rsidRPr="00E81AD5">
              <w:rPr>
                <w:bCs/>
                <w:i/>
              </w:rPr>
              <w:t>Experte</w:t>
            </w:r>
            <w:r w:rsidR="00B943E8" w:rsidRPr="00F20189">
              <w:rPr>
                <w:b/>
                <w:bCs/>
              </w:rPr>
              <w:t>)</w:t>
            </w:r>
            <w:r w:rsidR="00B943E8">
              <w:rPr>
                <w:b/>
                <w:bCs/>
              </w:rPr>
              <w:br/>
            </w:r>
          </w:p>
        </w:tc>
      </w:tr>
    </w:tbl>
    <w:p w14:paraId="296720EC" w14:textId="05E2765C" w:rsidR="00B943E8" w:rsidRDefault="00B943E8" w:rsidP="00B943E8"/>
    <w:p w14:paraId="07437762" w14:textId="77777777" w:rsidR="00DE5F0A" w:rsidRDefault="00DE5F0A" w:rsidP="00B943E8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576" w:hanging="576"/>
      </w:pPr>
    </w:p>
    <w:sectPr w:rsidR="00DE5F0A" w:rsidSect="00B902AC">
      <w:headerReference w:type="default" r:id="rId10"/>
      <w:footerReference w:type="default" r:id="rId11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814ED" w14:textId="77777777" w:rsidR="00757470" w:rsidRDefault="00757470">
      <w:r>
        <w:separator/>
      </w:r>
    </w:p>
  </w:endnote>
  <w:endnote w:type="continuationSeparator" w:id="0">
    <w:p w14:paraId="418CF3E6" w14:textId="77777777" w:rsidR="00757470" w:rsidRDefault="00757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5E76A" w14:textId="77777777" w:rsidR="007E1ABF" w:rsidRPr="00993ED8" w:rsidRDefault="007E1ABF" w:rsidP="007E1ABF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32163C8A" w14:textId="33645827" w:rsidR="00110EBF" w:rsidRPr="00993ED8" w:rsidRDefault="00110EBF" w:rsidP="0023049B">
    <w:pPr>
      <w:pStyle w:val="Fuzeile"/>
      <w:rPr>
        <w:rStyle w:val="Seitenzahl"/>
        <w:sz w:val="16"/>
        <w:szCs w:val="16"/>
      </w:rPr>
    </w:pP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5</w:t>
    </w:r>
    <w:r w:rsidRPr="00993ED8">
      <w:rPr>
        <w:rStyle w:val="Seitenzahl"/>
        <w:sz w:val="16"/>
        <w:szCs w:val="16"/>
      </w:rPr>
      <w:fldChar w:fldCharType="end"/>
    </w:r>
  </w:p>
  <w:p w14:paraId="6FF7E279" w14:textId="77777777" w:rsidR="00110EBF" w:rsidRPr="00993ED8" w:rsidRDefault="00110EBF" w:rsidP="0023049B">
    <w:pPr>
      <w:pStyle w:val="Fuzeile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6B2BA" w14:textId="77777777" w:rsidR="00071867" w:rsidRPr="00993ED8" w:rsidRDefault="00071867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16</w:t>
    </w:r>
    <w:r w:rsidRPr="00993ED8">
      <w:rPr>
        <w:sz w:val="16"/>
        <w:szCs w:val="16"/>
      </w:rPr>
      <w:t>.0</w:t>
    </w:r>
    <w:r>
      <w:rPr>
        <w:sz w:val="16"/>
        <w:szCs w:val="16"/>
      </w:rPr>
      <w:t>5</w:t>
    </w:r>
    <w:r w:rsidRPr="00993ED8">
      <w:rPr>
        <w:sz w:val="16"/>
        <w:szCs w:val="16"/>
      </w:rPr>
      <w:t>.20</w:t>
    </w:r>
    <w:r>
      <w:rPr>
        <w:sz w:val="16"/>
        <w:szCs w:val="16"/>
      </w:rPr>
      <w:t>13</w:t>
    </w: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3440F5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3440F5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</w:p>
  <w:p w14:paraId="0F434D16" w14:textId="77777777" w:rsidR="00071867" w:rsidRPr="00993ED8" w:rsidRDefault="00071867" w:rsidP="0023049B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23F0EB5C" w14:textId="77777777" w:rsidR="00071867" w:rsidRPr="00993ED8" w:rsidRDefault="00071867" w:rsidP="0023049B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C819F" w14:textId="77777777" w:rsidR="00757470" w:rsidRDefault="00757470">
      <w:r>
        <w:separator/>
      </w:r>
    </w:p>
  </w:footnote>
  <w:footnote w:type="continuationSeparator" w:id="0">
    <w:p w14:paraId="0008A641" w14:textId="77777777" w:rsidR="00757470" w:rsidRDefault="00757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AD80A" w14:textId="7ED4B22D" w:rsidR="00110EBF" w:rsidRPr="002844A4" w:rsidRDefault="00110EBF" w:rsidP="00110EBF">
    <w:pPr>
      <w:pStyle w:val="Kopfzeile"/>
      <w:tabs>
        <w:tab w:val="clear" w:pos="9354"/>
        <w:tab w:val="left" w:pos="2268"/>
        <w:tab w:val="right" w:pos="9356"/>
      </w:tabs>
    </w:pPr>
    <w:r>
      <w:t>Kompetenznachweis M</w:t>
    </w:r>
    <w:r w:rsidR="005A3F2E">
      <w:t>226</w:t>
    </w:r>
    <w:r w:rsidR="00226C1D">
      <w:t>B LB2 V1.0</w:t>
    </w:r>
    <w:r w:rsidRPr="002844A4">
      <w:tab/>
    </w:r>
    <w:r w:rsidR="00226C1D">
      <w:t>Objektorientiert Programmieren</w:t>
    </w:r>
  </w:p>
  <w:p w14:paraId="395EFAE8" w14:textId="49C09CD6" w:rsidR="00110EBF" w:rsidRDefault="00110EBF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 xml:space="preserve">Systemtest </w:t>
    </w:r>
    <w:r w:rsidR="00D0411A">
      <w:rPr>
        <w:sz w:val="28"/>
        <w:szCs w:val="28"/>
      </w:rPr>
      <w:t>anhand der Anwendungsfallszenarien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6C357" w14:textId="77777777" w:rsidR="00071867" w:rsidRPr="002844A4" w:rsidRDefault="00071867" w:rsidP="0023049B">
    <w:pPr>
      <w:pStyle w:val="Kopfzeile"/>
      <w:tabs>
        <w:tab w:val="clear" w:pos="9354"/>
        <w:tab w:val="left" w:pos="2268"/>
        <w:tab w:val="right" w:pos="9356"/>
      </w:tabs>
    </w:pPr>
    <w:r>
      <w:t>Kompetenznachweis M122</w:t>
    </w:r>
    <w:r w:rsidR="003440F5">
      <w:t xml:space="preserve"> BiVo2014</w:t>
    </w:r>
    <w:r w:rsidRPr="002844A4">
      <w:tab/>
    </w:r>
    <w:r>
      <w:t>Abläufe mit Scripts automatisieren</w:t>
    </w:r>
  </w:p>
  <w:p w14:paraId="2560D6FE" w14:textId="77777777" w:rsidR="00071867" w:rsidRDefault="003440F5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LB2 Meilenstein B2 Teama</w:t>
    </w:r>
    <w:r w:rsidR="00071867">
      <w:rPr>
        <w:sz w:val="28"/>
        <w:szCs w:val="28"/>
      </w:rPr>
      <w:t xml:space="preserve">ufgabe 2 </w:t>
    </w:r>
    <w:r>
      <w:rPr>
        <w:sz w:val="28"/>
        <w:szCs w:val="28"/>
      </w:rPr>
      <w:t>/</w:t>
    </w:r>
    <w:r w:rsidR="00071867">
      <w:rPr>
        <w:sz w:val="28"/>
        <w:szCs w:val="28"/>
      </w:rPr>
      <w:t xml:space="preserve"> </w:t>
    </w:r>
    <w:r>
      <w:rPr>
        <w:sz w:val="28"/>
        <w:szCs w:val="28"/>
      </w:rPr>
      <w:t xml:space="preserve">Meilenstein C2 Einzelaufgabe </w:t>
    </w:r>
    <w:r w:rsidR="00071867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163EC"/>
    <w:multiLevelType w:val="multilevel"/>
    <w:tmpl w:val="1B52665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C3D40F9"/>
    <w:multiLevelType w:val="multilevel"/>
    <w:tmpl w:val="57EEA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6781DEF"/>
    <w:multiLevelType w:val="hybridMultilevel"/>
    <w:tmpl w:val="155E1F26"/>
    <w:lvl w:ilvl="0" w:tplc="EC32BF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9"/>
  </w:num>
  <w:num w:numId="4">
    <w:abstractNumId w:val="18"/>
  </w:num>
  <w:num w:numId="5">
    <w:abstractNumId w:val="18"/>
  </w:num>
  <w:num w:numId="6">
    <w:abstractNumId w:val="13"/>
  </w:num>
  <w:num w:numId="7">
    <w:abstractNumId w:val="5"/>
  </w:num>
  <w:num w:numId="8">
    <w:abstractNumId w:val="12"/>
  </w:num>
  <w:num w:numId="9">
    <w:abstractNumId w:val="10"/>
  </w:num>
  <w:num w:numId="10">
    <w:abstractNumId w:val="8"/>
  </w:num>
  <w:num w:numId="11">
    <w:abstractNumId w:val="0"/>
  </w:num>
  <w:num w:numId="12">
    <w:abstractNumId w:val="14"/>
  </w:num>
  <w:num w:numId="13">
    <w:abstractNumId w:val="7"/>
  </w:num>
  <w:num w:numId="14">
    <w:abstractNumId w:val="15"/>
  </w:num>
  <w:num w:numId="15">
    <w:abstractNumId w:val="4"/>
  </w:num>
  <w:num w:numId="16">
    <w:abstractNumId w:val="11"/>
  </w:num>
  <w:num w:numId="17">
    <w:abstractNumId w:val="2"/>
  </w:num>
  <w:num w:numId="18">
    <w:abstractNumId w:val="1"/>
  </w:num>
  <w:num w:numId="19">
    <w:abstractNumId w:val="19"/>
  </w:num>
  <w:num w:numId="20">
    <w:abstractNumId w:val="6"/>
  </w:num>
  <w:num w:numId="21">
    <w:abstractNumId w:val="17"/>
  </w:num>
  <w:num w:numId="22">
    <w:abstractNumId w:val="16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24DCC"/>
    <w:rsid w:val="00027AE1"/>
    <w:rsid w:val="00041AF8"/>
    <w:rsid w:val="0004783A"/>
    <w:rsid w:val="00056B93"/>
    <w:rsid w:val="00063E12"/>
    <w:rsid w:val="00071867"/>
    <w:rsid w:val="00071946"/>
    <w:rsid w:val="000A6F13"/>
    <w:rsid w:val="000A7E6B"/>
    <w:rsid w:val="000E197C"/>
    <w:rsid w:val="000F0FC0"/>
    <w:rsid w:val="000F11A3"/>
    <w:rsid w:val="001105AD"/>
    <w:rsid w:val="00110EBF"/>
    <w:rsid w:val="00116CF5"/>
    <w:rsid w:val="001222EE"/>
    <w:rsid w:val="00126097"/>
    <w:rsid w:val="00130D47"/>
    <w:rsid w:val="00132F3E"/>
    <w:rsid w:val="00140272"/>
    <w:rsid w:val="001508D0"/>
    <w:rsid w:val="00151AB6"/>
    <w:rsid w:val="00153214"/>
    <w:rsid w:val="00161A36"/>
    <w:rsid w:val="0016518E"/>
    <w:rsid w:val="001726E7"/>
    <w:rsid w:val="0018554E"/>
    <w:rsid w:val="00191B2E"/>
    <w:rsid w:val="00195488"/>
    <w:rsid w:val="00195F83"/>
    <w:rsid w:val="001A1C07"/>
    <w:rsid w:val="001B632C"/>
    <w:rsid w:val="00204903"/>
    <w:rsid w:val="00207C9F"/>
    <w:rsid w:val="00216983"/>
    <w:rsid w:val="00217F1E"/>
    <w:rsid w:val="00225719"/>
    <w:rsid w:val="00226C1D"/>
    <w:rsid w:val="0023049B"/>
    <w:rsid w:val="00231595"/>
    <w:rsid w:val="0023431F"/>
    <w:rsid w:val="00247D2E"/>
    <w:rsid w:val="002506B9"/>
    <w:rsid w:val="00266422"/>
    <w:rsid w:val="0027689F"/>
    <w:rsid w:val="00277C4C"/>
    <w:rsid w:val="00285179"/>
    <w:rsid w:val="00286CC2"/>
    <w:rsid w:val="00291973"/>
    <w:rsid w:val="00295CF0"/>
    <w:rsid w:val="002A17D0"/>
    <w:rsid w:val="002B70C6"/>
    <w:rsid w:val="002C55B7"/>
    <w:rsid w:val="002C7A9F"/>
    <w:rsid w:val="002E3C78"/>
    <w:rsid w:val="002F4A80"/>
    <w:rsid w:val="00300DED"/>
    <w:rsid w:val="003275C2"/>
    <w:rsid w:val="00337E19"/>
    <w:rsid w:val="003432D2"/>
    <w:rsid w:val="003440F5"/>
    <w:rsid w:val="003525B1"/>
    <w:rsid w:val="0035474E"/>
    <w:rsid w:val="003713D4"/>
    <w:rsid w:val="00373A96"/>
    <w:rsid w:val="00377339"/>
    <w:rsid w:val="00381FA4"/>
    <w:rsid w:val="00383C23"/>
    <w:rsid w:val="00393715"/>
    <w:rsid w:val="003A2DF5"/>
    <w:rsid w:val="003C175D"/>
    <w:rsid w:val="003C274C"/>
    <w:rsid w:val="003C5C08"/>
    <w:rsid w:val="003D2A4A"/>
    <w:rsid w:val="003D4990"/>
    <w:rsid w:val="003E0D1B"/>
    <w:rsid w:val="00410330"/>
    <w:rsid w:val="00427B20"/>
    <w:rsid w:val="00445289"/>
    <w:rsid w:val="004479FE"/>
    <w:rsid w:val="00450A7A"/>
    <w:rsid w:val="00460C06"/>
    <w:rsid w:val="00460D20"/>
    <w:rsid w:val="0046419C"/>
    <w:rsid w:val="004647CA"/>
    <w:rsid w:val="00464ECE"/>
    <w:rsid w:val="004742FC"/>
    <w:rsid w:val="0047681B"/>
    <w:rsid w:val="00484606"/>
    <w:rsid w:val="00496436"/>
    <w:rsid w:val="004A27A3"/>
    <w:rsid w:val="004A31E8"/>
    <w:rsid w:val="004B5C00"/>
    <w:rsid w:val="004D43BB"/>
    <w:rsid w:val="004D680B"/>
    <w:rsid w:val="004E57A9"/>
    <w:rsid w:val="00502A8A"/>
    <w:rsid w:val="00504ABC"/>
    <w:rsid w:val="005168FD"/>
    <w:rsid w:val="0053004C"/>
    <w:rsid w:val="00540174"/>
    <w:rsid w:val="005404F4"/>
    <w:rsid w:val="00543F17"/>
    <w:rsid w:val="005820D8"/>
    <w:rsid w:val="005A18F8"/>
    <w:rsid w:val="005A3F2E"/>
    <w:rsid w:val="005A457B"/>
    <w:rsid w:val="005B5BED"/>
    <w:rsid w:val="005B6EE6"/>
    <w:rsid w:val="005C0E9C"/>
    <w:rsid w:val="005C2076"/>
    <w:rsid w:val="005C5878"/>
    <w:rsid w:val="005D3D7A"/>
    <w:rsid w:val="005D768A"/>
    <w:rsid w:val="005F76E4"/>
    <w:rsid w:val="00606718"/>
    <w:rsid w:val="00611041"/>
    <w:rsid w:val="00650BA3"/>
    <w:rsid w:val="0065141A"/>
    <w:rsid w:val="006617F9"/>
    <w:rsid w:val="0066468C"/>
    <w:rsid w:val="0068326B"/>
    <w:rsid w:val="00685BB9"/>
    <w:rsid w:val="00690639"/>
    <w:rsid w:val="006936A7"/>
    <w:rsid w:val="006A36ED"/>
    <w:rsid w:val="006B7E9D"/>
    <w:rsid w:val="006C0799"/>
    <w:rsid w:val="006C16FA"/>
    <w:rsid w:val="006C2A53"/>
    <w:rsid w:val="006D178C"/>
    <w:rsid w:val="006D4D46"/>
    <w:rsid w:val="006E14BA"/>
    <w:rsid w:val="006F3EE7"/>
    <w:rsid w:val="006F42B1"/>
    <w:rsid w:val="006F6222"/>
    <w:rsid w:val="007276AC"/>
    <w:rsid w:val="00740F75"/>
    <w:rsid w:val="00743ACC"/>
    <w:rsid w:val="00747A1D"/>
    <w:rsid w:val="00756FE2"/>
    <w:rsid w:val="00757470"/>
    <w:rsid w:val="00765D3D"/>
    <w:rsid w:val="0077382A"/>
    <w:rsid w:val="007747CB"/>
    <w:rsid w:val="00785541"/>
    <w:rsid w:val="00793BCF"/>
    <w:rsid w:val="00794B33"/>
    <w:rsid w:val="007A5B7F"/>
    <w:rsid w:val="007B5208"/>
    <w:rsid w:val="007B6FC0"/>
    <w:rsid w:val="007C6DE3"/>
    <w:rsid w:val="007E1ABF"/>
    <w:rsid w:val="007E48CE"/>
    <w:rsid w:val="00804033"/>
    <w:rsid w:val="008052A2"/>
    <w:rsid w:val="0081106B"/>
    <w:rsid w:val="00825508"/>
    <w:rsid w:val="0083389E"/>
    <w:rsid w:val="00861849"/>
    <w:rsid w:val="008733A0"/>
    <w:rsid w:val="00877AA6"/>
    <w:rsid w:val="00881647"/>
    <w:rsid w:val="00887237"/>
    <w:rsid w:val="008A1A5C"/>
    <w:rsid w:val="008A5379"/>
    <w:rsid w:val="008A65BF"/>
    <w:rsid w:val="008C1342"/>
    <w:rsid w:val="008C187F"/>
    <w:rsid w:val="008C7A3C"/>
    <w:rsid w:val="008D4640"/>
    <w:rsid w:val="008D5E55"/>
    <w:rsid w:val="008E115B"/>
    <w:rsid w:val="008E5A27"/>
    <w:rsid w:val="00903975"/>
    <w:rsid w:val="009107B6"/>
    <w:rsid w:val="00912EC7"/>
    <w:rsid w:val="00930E85"/>
    <w:rsid w:val="009314B8"/>
    <w:rsid w:val="00936A3D"/>
    <w:rsid w:val="00950C07"/>
    <w:rsid w:val="009555A2"/>
    <w:rsid w:val="00956787"/>
    <w:rsid w:val="00966727"/>
    <w:rsid w:val="009753C3"/>
    <w:rsid w:val="00976C8C"/>
    <w:rsid w:val="009877DA"/>
    <w:rsid w:val="0099382D"/>
    <w:rsid w:val="00993ED8"/>
    <w:rsid w:val="009A25DE"/>
    <w:rsid w:val="009A6932"/>
    <w:rsid w:val="009B4DF6"/>
    <w:rsid w:val="009E491C"/>
    <w:rsid w:val="00A01502"/>
    <w:rsid w:val="00A04E1D"/>
    <w:rsid w:val="00A17146"/>
    <w:rsid w:val="00A351E5"/>
    <w:rsid w:val="00A3621A"/>
    <w:rsid w:val="00A44D45"/>
    <w:rsid w:val="00A4718B"/>
    <w:rsid w:val="00A61488"/>
    <w:rsid w:val="00A62730"/>
    <w:rsid w:val="00A66480"/>
    <w:rsid w:val="00A6704A"/>
    <w:rsid w:val="00A7073C"/>
    <w:rsid w:val="00A7265E"/>
    <w:rsid w:val="00A76B2F"/>
    <w:rsid w:val="00A856F6"/>
    <w:rsid w:val="00A94299"/>
    <w:rsid w:val="00A96D01"/>
    <w:rsid w:val="00A96F65"/>
    <w:rsid w:val="00A97A53"/>
    <w:rsid w:val="00AA1ADA"/>
    <w:rsid w:val="00AB447C"/>
    <w:rsid w:val="00AD15D4"/>
    <w:rsid w:val="00AD3172"/>
    <w:rsid w:val="00AD4D4F"/>
    <w:rsid w:val="00AE758A"/>
    <w:rsid w:val="00AF2E40"/>
    <w:rsid w:val="00B0561D"/>
    <w:rsid w:val="00B05B16"/>
    <w:rsid w:val="00B16DA3"/>
    <w:rsid w:val="00B2181B"/>
    <w:rsid w:val="00B26D68"/>
    <w:rsid w:val="00B35160"/>
    <w:rsid w:val="00B600DB"/>
    <w:rsid w:val="00B73CF1"/>
    <w:rsid w:val="00B902AC"/>
    <w:rsid w:val="00B943E8"/>
    <w:rsid w:val="00BA18D2"/>
    <w:rsid w:val="00BA25D9"/>
    <w:rsid w:val="00BB3D51"/>
    <w:rsid w:val="00BC036F"/>
    <w:rsid w:val="00BD0F71"/>
    <w:rsid w:val="00BD3661"/>
    <w:rsid w:val="00BD6493"/>
    <w:rsid w:val="00BE0425"/>
    <w:rsid w:val="00BE4B91"/>
    <w:rsid w:val="00BE61F9"/>
    <w:rsid w:val="00BF313E"/>
    <w:rsid w:val="00C04851"/>
    <w:rsid w:val="00C06AF3"/>
    <w:rsid w:val="00C140D4"/>
    <w:rsid w:val="00C14D20"/>
    <w:rsid w:val="00C342B0"/>
    <w:rsid w:val="00C40362"/>
    <w:rsid w:val="00C41A1E"/>
    <w:rsid w:val="00C46EE9"/>
    <w:rsid w:val="00C47D63"/>
    <w:rsid w:val="00C55324"/>
    <w:rsid w:val="00C70401"/>
    <w:rsid w:val="00C74E13"/>
    <w:rsid w:val="00C8064D"/>
    <w:rsid w:val="00C847E0"/>
    <w:rsid w:val="00C87068"/>
    <w:rsid w:val="00C93114"/>
    <w:rsid w:val="00CA11E0"/>
    <w:rsid w:val="00CA3283"/>
    <w:rsid w:val="00CA401E"/>
    <w:rsid w:val="00CA7765"/>
    <w:rsid w:val="00CC3B72"/>
    <w:rsid w:val="00CC5D84"/>
    <w:rsid w:val="00CD0832"/>
    <w:rsid w:val="00CD4305"/>
    <w:rsid w:val="00CE592A"/>
    <w:rsid w:val="00CE7D9C"/>
    <w:rsid w:val="00CF6149"/>
    <w:rsid w:val="00D0411A"/>
    <w:rsid w:val="00D131FD"/>
    <w:rsid w:val="00D152CB"/>
    <w:rsid w:val="00D204E4"/>
    <w:rsid w:val="00D20543"/>
    <w:rsid w:val="00D25779"/>
    <w:rsid w:val="00D30E3A"/>
    <w:rsid w:val="00D34801"/>
    <w:rsid w:val="00D454EF"/>
    <w:rsid w:val="00D53286"/>
    <w:rsid w:val="00D6492F"/>
    <w:rsid w:val="00D706F5"/>
    <w:rsid w:val="00D76466"/>
    <w:rsid w:val="00D954CE"/>
    <w:rsid w:val="00DA0458"/>
    <w:rsid w:val="00DB66EC"/>
    <w:rsid w:val="00DD11A1"/>
    <w:rsid w:val="00DE29AF"/>
    <w:rsid w:val="00DE555C"/>
    <w:rsid w:val="00DE5F0A"/>
    <w:rsid w:val="00DE73CA"/>
    <w:rsid w:val="00DF6003"/>
    <w:rsid w:val="00E06091"/>
    <w:rsid w:val="00E1258D"/>
    <w:rsid w:val="00E139A2"/>
    <w:rsid w:val="00E2076E"/>
    <w:rsid w:val="00E368B9"/>
    <w:rsid w:val="00E37630"/>
    <w:rsid w:val="00E37B01"/>
    <w:rsid w:val="00E41C19"/>
    <w:rsid w:val="00E46B65"/>
    <w:rsid w:val="00E46C3D"/>
    <w:rsid w:val="00E5410A"/>
    <w:rsid w:val="00E551C9"/>
    <w:rsid w:val="00E62A54"/>
    <w:rsid w:val="00E62D70"/>
    <w:rsid w:val="00E67C56"/>
    <w:rsid w:val="00E72639"/>
    <w:rsid w:val="00E81AD5"/>
    <w:rsid w:val="00E92114"/>
    <w:rsid w:val="00EB0BB3"/>
    <w:rsid w:val="00EB5180"/>
    <w:rsid w:val="00EB6507"/>
    <w:rsid w:val="00EB7D5A"/>
    <w:rsid w:val="00EC0EDF"/>
    <w:rsid w:val="00ED2CA4"/>
    <w:rsid w:val="00ED7356"/>
    <w:rsid w:val="00EE0E08"/>
    <w:rsid w:val="00EE3208"/>
    <w:rsid w:val="00EE5F6D"/>
    <w:rsid w:val="00EF12F6"/>
    <w:rsid w:val="00EF6CA3"/>
    <w:rsid w:val="00F01432"/>
    <w:rsid w:val="00F1083A"/>
    <w:rsid w:val="00F162B5"/>
    <w:rsid w:val="00F26827"/>
    <w:rsid w:val="00F30286"/>
    <w:rsid w:val="00F36A08"/>
    <w:rsid w:val="00F419EC"/>
    <w:rsid w:val="00F43206"/>
    <w:rsid w:val="00F471C4"/>
    <w:rsid w:val="00F56236"/>
    <w:rsid w:val="00F5764E"/>
    <w:rsid w:val="00F64881"/>
    <w:rsid w:val="00F75655"/>
    <w:rsid w:val="00F76C7D"/>
    <w:rsid w:val="00F95346"/>
    <w:rsid w:val="00FA4B77"/>
    <w:rsid w:val="00FB220C"/>
    <w:rsid w:val="00FB3DC9"/>
    <w:rsid w:val="00FB4A22"/>
    <w:rsid w:val="00FB6C0D"/>
    <w:rsid w:val="00FC26F1"/>
    <w:rsid w:val="00FD09E8"/>
    <w:rsid w:val="00FD5180"/>
    <w:rsid w:val="00FE76B1"/>
    <w:rsid w:val="00F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C3C3D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DE5F0A"/>
    <w:pPr>
      <w:keepNext/>
      <w:numPr>
        <w:numId w:val="22"/>
      </w:numPr>
      <w:tabs>
        <w:tab w:val="num" w:pos="284"/>
      </w:tabs>
      <w:autoSpaceDE w:val="0"/>
      <w:autoSpaceDN w:val="0"/>
      <w:adjustRightInd w:val="0"/>
      <w:spacing w:before="120"/>
      <w:ind w:left="1134" w:hanging="1134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2844A4"/>
    <w:pPr>
      <w:keepNext/>
      <w:numPr>
        <w:ilvl w:val="1"/>
        <w:numId w:val="22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2"/>
      </w:numPr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2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5F0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5F0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5F0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5F0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5F0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5F0A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5F0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5F0A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styleId="Fett">
    <w:name w:val="Strong"/>
    <w:basedOn w:val="Absatz-Standardschriftart"/>
    <w:uiPriority w:val="22"/>
    <w:qFormat/>
    <w:rsid w:val="00B943E8"/>
    <w:rPr>
      <w:b/>
      <w:bCs/>
    </w:rPr>
  </w:style>
  <w:style w:type="paragraph" w:styleId="Listenabsatz">
    <w:name w:val="List Paragraph"/>
    <w:basedOn w:val="Standard"/>
    <w:uiPriority w:val="34"/>
    <w:qFormat/>
    <w:rsid w:val="00C34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C72DD-14DD-414A-B0E3-7A8C41662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7</Pages>
  <Words>635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creator>ugo.merk.i-ch</dc:creator>
  <cp:lastModifiedBy>Francesco De Nuccio</cp:lastModifiedBy>
  <cp:revision>27</cp:revision>
  <cp:lastPrinted>2017-12-20T20:52:00Z</cp:lastPrinted>
  <dcterms:created xsi:type="dcterms:W3CDTF">2021-01-12T16:15:00Z</dcterms:created>
  <dcterms:modified xsi:type="dcterms:W3CDTF">2021-01-26T14:38:00Z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